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Pr="005A1CF8" w:rsidRDefault="005A1CF8" w:rsidP="00DD175D">
      <w:pPr>
        <w:pStyle w:val="Ttulo"/>
      </w:pPr>
      <w:r w:rsidRPr="005A1CF8">
        <w:t>Twitch</w:t>
      </w:r>
      <w:r w:rsidR="00E96106" w:rsidRPr="005A1CF8">
        <w:br/>
      </w:r>
      <w:r w:rsidRPr="005A1CF8">
        <w:t>Caso-de-Uso</w:t>
      </w:r>
      <w:r w:rsidR="00E96106" w:rsidRPr="005A1CF8">
        <w:t xml:space="preserve">: </w:t>
      </w:r>
      <w:r w:rsidRPr="005A1CF8">
        <w:t xml:space="preserve">Coletar interesse do </w:t>
      </w:r>
      <w:r w:rsidR="00B53916" w:rsidRPr="005A1CF8">
        <w:t>usuário</w:t>
      </w:r>
    </w:p>
    <w:p w:rsidR="00E96106" w:rsidRPr="00B53916" w:rsidRDefault="00B53916" w:rsidP="008A3220">
      <w:pPr>
        <w:pStyle w:val="Ttulo1"/>
        <w:numPr>
          <w:ilvl w:val="0"/>
          <w:numId w:val="2"/>
        </w:numPr>
      </w:pPr>
      <w:r w:rsidRPr="00B53916">
        <w:t>Breve descrição</w:t>
      </w:r>
    </w:p>
    <w:p w:rsidR="00E96106" w:rsidRPr="00B53916" w:rsidRDefault="00B53916" w:rsidP="00B53916">
      <w:r>
        <w:t>C</w:t>
      </w:r>
      <w:r w:rsidRPr="00B53916">
        <w:t xml:space="preserve">oletar dados como: </w:t>
      </w:r>
      <w:r>
        <w:t>registro de favoritos e canais acessados.</w:t>
      </w:r>
    </w:p>
    <w:p w:rsidR="00E96106" w:rsidRDefault="00B53916" w:rsidP="008A3220">
      <w:pPr>
        <w:pStyle w:val="Ttulo1"/>
        <w:numPr>
          <w:ilvl w:val="0"/>
          <w:numId w:val="2"/>
        </w:numPr>
      </w:pPr>
      <w:r>
        <w:t>Breve Descrição dos atores</w:t>
      </w:r>
    </w:p>
    <w:p w:rsidR="00E96106" w:rsidRDefault="00B53916" w:rsidP="008A3220">
      <w:pPr>
        <w:pStyle w:val="Ttulo2"/>
        <w:numPr>
          <w:ilvl w:val="1"/>
          <w:numId w:val="2"/>
        </w:numPr>
      </w:pPr>
      <w:r>
        <w:t>Anunciante</w:t>
      </w:r>
    </w:p>
    <w:p w:rsidR="00B53916" w:rsidRPr="00B53916" w:rsidRDefault="00B53916" w:rsidP="00B53916">
      <w:r>
        <w:t>Responsável por realizar a coleta de dados.</w:t>
      </w:r>
    </w:p>
    <w:p w:rsidR="00E96106" w:rsidRDefault="00B53916" w:rsidP="008A3220">
      <w:pPr>
        <w:pStyle w:val="Ttulo1"/>
        <w:numPr>
          <w:ilvl w:val="0"/>
          <w:numId w:val="2"/>
        </w:numPr>
      </w:pPr>
      <w:r>
        <w:t>Pré-condições</w:t>
      </w:r>
    </w:p>
    <w:p w:rsidR="00E96106" w:rsidRPr="00B53916" w:rsidRDefault="00B53916" w:rsidP="00B53916">
      <w:r w:rsidRPr="00B53916">
        <w:t xml:space="preserve">Pré-condição </w:t>
      </w:r>
      <w:proofErr w:type="gramStart"/>
      <w:r w:rsidRPr="00B53916">
        <w:t>1</w:t>
      </w:r>
      <w:proofErr w:type="gramEnd"/>
      <w:r w:rsidRPr="00B53916">
        <w:t xml:space="preserve">: o </w:t>
      </w:r>
      <w:r w:rsidR="0078047D">
        <w:t>anunciante</w:t>
      </w:r>
      <w:r w:rsidRPr="00B53916">
        <w:t xml:space="preserve"> deve estar logado no sistema para que ocorra a coleta de dados.</w:t>
      </w:r>
    </w:p>
    <w:p w:rsidR="00E96106" w:rsidRDefault="001A625E" w:rsidP="008A3220">
      <w:pPr>
        <w:pStyle w:val="Ttulo1"/>
        <w:numPr>
          <w:ilvl w:val="0"/>
          <w:numId w:val="2"/>
        </w:numPr>
      </w:pPr>
      <w:r>
        <w:t>Fluxo básico de eventos</w:t>
      </w:r>
    </w:p>
    <w:p w:rsidR="008866E4" w:rsidRDefault="001A625E" w:rsidP="00B53916">
      <w:r w:rsidRPr="001A625E">
        <w:t>O caso de uso começa quando o anunciante disponibiliza as informaç</w:t>
      </w:r>
      <w:r>
        <w:t>ões de interesse aos quais ele se enquadra.</w:t>
      </w:r>
    </w:p>
    <w:p w:rsidR="00FE5C51" w:rsidRDefault="00FE5C51" w:rsidP="00B53916">
      <w:r>
        <w:t>O anunciante recebe estatísticas de números de usuários e horários do dia aos quais existe a demanda dos interesses desejados.</w:t>
      </w:r>
    </w:p>
    <w:p w:rsidR="00E96106" w:rsidRPr="001A625E" w:rsidRDefault="001A625E" w:rsidP="00B53916">
      <w:r>
        <w:t>O caso de uso acaba.</w:t>
      </w:r>
    </w:p>
    <w:p w:rsidR="00E96106" w:rsidRDefault="00FE5C51" w:rsidP="00DE54A8">
      <w:pPr>
        <w:pStyle w:val="Ttulo1"/>
        <w:numPr>
          <w:ilvl w:val="0"/>
          <w:numId w:val="2"/>
        </w:numPr>
      </w:pPr>
      <w:r>
        <w:t>Fluxos alternativos.</w:t>
      </w:r>
    </w:p>
    <w:p w:rsidR="00E96106" w:rsidRDefault="00FE5C51" w:rsidP="00DE54A8">
      <w:r>
        <w:t>Não há fluxos alternativos</w:t>
      </w:r>
    </w:p>
    <w:p w:rsidR="00E96106" w:rsidRDefault="00E96106" w:rsidP="00DE54A8">
      <w:pPr>
        <w:pStyle w:val="Ttulo1"/>
        <w:numPr>
          <w:ilvl w:val="0"/>
          <w:numId w:val="2"/>
        </w:numPr>
      </w:pPr>
      <w:proofErr w:type="spellStart"/>
      <w:r>
        <w:t>Sub</w:t>
      </w:r>
      <w:r w:rsidR="00FE5C51">
        <w:t>fluxo</w:t>
      </w:r>
      <w:proofErr w:type="spellEnd"/>
      <w:r w:rsidR="00DD175D">
        <w:t xml:space="preserve"> </w:t>
      </w:r>
    </w:p>
    <w:p w:rsidR="00E96106" w:rsidRDefault="00FE5C51" w:rsidP="008831CC">
      <w:r>
        <w:t xml:space="preserve">Não há </w:t>
      </w:r>
      <w:proofErr w:type="spellStart"/>
      <w:r>
        <w:t>subfluxos</w:t>
      </w:r>
      <w:proofErr w:type="spellEnd"/>
    </w:p>
    <w:p w:rsidR="00E96106" w:rsidRDefault="008A3220" w:rsidP="00DE54A8">
      <w:pPr>
        <w:pStyle w:val="Ttulo1"/>
        <w:numPr>
          <w:ilvl w:val="0"/>
          <w:numId w:val="2"/>
        </w:numPr>
      </w:pPr>
      <w:proofErr w:type="gramStart"/>
      <w:r>
        <w:t>Cenários chave</w:t>
      </w:r>
      <w:proofErr w:type="gramEnd"/>
    </w:p>
    <w:p w:rsidR="00115045" w:rsidRPr="00115045" w:rsidRDefault="008A3220" w:rsidP="008831CC">
      <w:r>
        <w:t>Não se aplica</w:t>
      </w:r>
    </w:p>
    <w:p w:rsidR="00E96106" w:rsidRDefault="008A3220" w:rsidP="00DE54A8">
      <w:pPr>
        <w:pStyle w:val="Ttulo1"/>
        <w:numPr>
          <w:ilvl w:val="0"/>
          <w:numId w:val="2"/>
        </w:numPr>
      </w:pPr>
      <w:r>
        <w:t>Pós-Condições</w:t>
      </w:r>
    </w:p>
    <w:p w:rsidR="00E96106" w:rsidRDefault="008831CC" w:rsidP="008831CC">
      <w:r>
        <w:t>Não se aplica.</w:t>
      </w:r>
      <w:bookmarkStart w:id="0" w:name="_GoBack"/>
      <w:bookmarkEnd w:id="0"/>
    </w:p>
    <w:p w:rsidR="00E96106" w:rsidRDefault="008A3220" w:rsidP="00DE54A8">
      <w:pPr>
        <w:pStyle w:val="Ttulo1"/>
        <w:numPr>
          <w:ilvl w:val="0"/>
          <w:numId w:val="2"/>
        </w:numPr>
      </w:pPr>
      <w:r>
        <w:t>Requisitos especiais</w:t>
      </w:r>
    </w:p>
    <w:p w:rsidR="008866E4" w:rsidRDefault="008A3220">
      <w:r w:rsidRPr="008A3220">
        <w:t>Não</w:t>
      </w:r>
      <w:r>
        <w:t xml:space="preserve"> há requisites especiais.</w:t>
      </w:r>
    </w:p>
    <w:sectPr w:rsidR="008866E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BA5" w:rsidRDefault="000F6BA5">
      <w:r>
        <w:separator/>
      </w:r>
    </w:p>
  </w:endnote>
  <w:endnote w:type="continuationSeparator" w:id="0">
    <w:p w:rsidR="000F6BA5" w:rsidRDefault="000F6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tbl>
          <w:tblPr>
            <w:tblW w:w="0" w:type="auto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3162"/>
            <w:gridCol w:w="3162"/>
            <w:gridCol w:w="3162"/>
          </w:tblGrid>
          <w:tr w:rsidR="00DE54A8" w:rsidTr="00B040DF">
            <w:tc>
              <w:tcPr>
                <w:tcW w:w="316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DE54A8" w:rsidRDefault="00DE54A8" w:rsidP="00B11969">
                <w:pPr>
                  <w:ind w:right="360" w:firstLine="0"/>
                </w:pPr>
                <w:r>
                  <w:t>Confidencial</w:t>
                </w:r>
              </w:p>
            </w:tc>
            <w:tc>
              <w:tcPr>
                <w:tcW w:w="316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DE54A8" w:rsidRDefault="00DE54A8" w:rsidP="00B040DF">
                <w:pPr>
                  <w:jc w:val="center"/>
                </w:pPr>
                <w:r>
                  <w:sym w:font="Symbol" w:char="F0D3"/>
                </w:r>
                <w:r>
                  <w:fldChar w:fldCharType="begin"/>
                </w:r>
                <w:r>
                  <w:instrText xml:space="preserve"> DOCPROPERTY "Company"  \* MERGEFORMAT </w:instrText>
                </w:r>
                <w:r>
                  <w:fldChar w:fldCharType="separate"/>
                </w:r>
                <w:r>
                  <w:t>GS-Eco's Company</w:t>
                </w:r>
                <w:r>
                  <w:fldChar w:fldCharType="end"/>
                </w:r>
                <w:r>
                  <w:t xml:space="preserve">, </w:t>
                </w:r>
                <w:r>
                  <w:fldChar w:fldCharType="begin"/>
                </w:r>
                <w:r>
                  <w:instrText xml:space="preserve"> DATE \@ "yyyy" </w:instrText>
                </w:r>
                <w:r>
                  <w:fldChar w:fldCharType="separate"/>
                </w:r>
                <w:r>
                  <w:rPr>
                    <w:noProof/>
                  </w:rPr>
                  <w:t>2015</w:t>
                </w:r>
                <w:proofErr w:type="gramStart"/>
                <w:r>
                  <w:fldChar w:fldCharType="end"/>
                </w:r>
                <w:proofErr w:type="gramEnd"/>
              </w:p>
            </w:tc>
            <w:tc>
              <w:tcPr>
                <w:tcW w:w="316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DE54A8" w:rsidRDefault="00DE54A8" w:rsidP="00B040DF">
                <w:pPr>
                  <w:jc w:val="right"/>
                </w:pPr>
                <w:r>
                  <w:t xml:space="preserve">Page </w:t>
                </w:r>
                <w:r>
                  <w:rPr>
                    <w:rStyle w:val="Nmerodepgina"/>
                  </w:rPr>
                  <w:fldChar w:fldCharType="begin"/>
                </w:r>
                <w:r>
                  <w:rPr>
                    <w:rStyle w:val="Nmerodepgina"/>
                  </w:rPr>
                  <w:instrText xml:space="preserve"> PAGE </w:instrText>
                </w:r>
                <w:r>
                  <w:rPr>
                    <w:rStyle w:val="Nmerodepgina"/>
                  </w:rPr>
                  <w:fldChar w:fldCharType="separate"/>
                </w:r>
                <w:r w:rsidR="00B11969">
                  <w:rPr>
                    <w:rStyle w:val="Nmerodepgina"/>
                    <w:noProof/>
                  </w:rPr>
                  <w:t>1</w:t>
                </w:r>
                <w:r>
                  <w:rPr>
                    <w:rStyle w:val="Nmerodepgina"/>
                  </w:rPr>
                  <w:fldChar w:fldCharType="end"/>
                </w:r>
              </w:p>
            </w:tc>
          </w:tr>
        </w:tbl>
        <w:p w:rsidR="00985EE5" w:rsidRDefault="00985EE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DE54A8" w:rsidP="00B11969">
          <w:pPr>
            <w:ind w:firstLine="0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GS-Eco's Company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2015</w:t>
          </w:r>
          <w:proofErr w:type="gramStart"/>
          <w:r>
            <w:fldChar w:fldCharType="end"/>
          </w:r>
          <w:proofErr w:type="gramEnd"/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DE54A8" w:rsidP="00DE54A8">
          <w:pPr>
            <w:jc w:val="right"/>
          </w:pPr>
          <w:r>
            <w:rPr>
              <w:rStyle w:val="Nmerodepgina"/>
              <w:szCs w:val="20"/>
            </w:rPr>
            <w:t xml:space="preserve">Página </w:t>
          </w:r>
          <w:r w:rsidR="006F60B2" w:rsidRPr="006F60B2">
            <w:rPr>
              <w:rStyle w:val="Nmerodepgina"/>
              <w:szCs w:val="20"/>
            </w:rPr>
            <w:fldChar w:fldCharType="begin"/>
          </w:r>
          <w:r w:rsidR="006F60B2" w:rsidRPr="006F60B2">
            <w:rPr>
              <w:rStyle w:val="Nmerodepgina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Cs w:val="20"/>
            </w:rPr>
            <w:fldChar w:fldCharType="separate"/>
          </w:r>
          <w:r w:rsidR="00B11969">
            <w:rPr>
              <w:rStyle w:val="Nmerodepgina"/>
              <w:noProof/>
              <w:szCs w:val="20"/>
            </w:rPr>
            <w:t>1</w:t>
          </w:r>
          <w:r w:rsidR="006F60B2" w:rsidRPr="006F60B2">
            <w:rPr>
              <w:rStyle w:val="Nmerodepgina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BA5" w:rsidRDefault="000F6BA5">
      <w:r>
        <w:separator/>
      </w:r>
    </w:p>
  </w:footnote>
  <w:footnote w:type="continuationSeparator" w:id="0">
    <w:p w:rsidR="000F6BA5" w:rsidRDefault="000F6B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45"/>
      <w:gridCol w:w="2403"/>
    </w:tblGrid>
    <w:tr w:rsidR="00985EE5" w:rsidTr="00032604">
      <w:tc>
        <w:tcPr>
          <w:tcW w:w="6345" w:type="dxa"/>
        </w:tcPr>
        <w:p w:rsidR="00985EE5" w:rsidRDefault="005A1CF8">
          <w:r>
            <w:t>Twitch</w:t>
          </w:r>
        </w:p>
      </w:tc>
      <w:tc>
        <w:tcPr>
          <w:tcW w:w="2403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</w:pPr>
        </w:p>
      </w:tc>
    </w:tr>
    <w:tr w:rsidR="00985EE5" w:rsidTr="00032604">
      <w:tc>
        <w:tcPr>
          <w:tcW w:w="6345" w:type="dxa"/>
        </w:tcPr>
        <w:p w:rsidR="00985EE5" w:rsidRPr="005A1CF8" w:rsidRDefault="005A1CF8">
          <w:r w:rsidRPr="005A1CF8">
            <w:t>Especificaç</w:t>
          </w:r>
          <w:r>
            <w:t>ão</w:t>
          </w:r>
          <w:r w:rsidR="00985EE5" w:rsidRPr="005A1CF8">
            <w:t xml:space="preserve">: </w:t>
          </w:r>
          <w:r w:rsidR="00985EE5">
            <w:fldChar w:fldCharType="begin"/>
          </w:r>
          <w:r w:rsidR="00985EE5" w:rsidRPr="005A1CF8">
            <w:instrText xml:space="preserve"> TITLE  \* MERGEFORMAT </w:instrText>
          </w:r>
          <w:r w:rsidR="00985EE5">
            <w:fldChar w:fldCharType="separate"/>
          </w:r>
          <w:r w:rsidR="001A77A8">
            <w:t>Coletar interesse do Usuá</w:t>
          </w:r>
          <w:r w:rsidRPr="005A1CF8">
            <w:t>rio</w:t>
          </w:r>
          <w:r w:rsidR="00985EE5">
            <w:fldChar w:fldCharType="end"/>
          </w:r>
          <w:r w:rsidR="00985EE5" w:rsidRPr="005A1CF8">
            <w:t xml:space="preserve"> </w:t>
          </w:r>
        </w:p>
      </w:tc>
      <w:tc>
        <w:tcPr>
          <w:tcW w:w="2403" w:type="dxa"/>
        </w:tcPr>
        <w:p w:rsidR="00985EE5" w:rsidRDefault="00032604">
          <w:r>
            <w:t>Data: 02/OUT/2015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3F56B17"/>
    <w:multiLevelType w:val="hybridMultilevel"/>
    <w:tmpl w:val="4596F5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746F062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EC"/>
    <w:rsid w:val="00032604"/>
    <w:rsid w:val="0005497B"/>
    <w:rsid w:val="000E5836"/>
    <w:rsid w:val="000F6BA5"/>
    <w:rsid w:val="00115045"/>
    <w:rsid w:val="001751A2"/>
    <w:rsid w:val="001A625E"/>
    <w:rsid w:val="001A77A8"/>
    <w:rsid w:val="001F1CEF"/>
    <w:rsid w:val="004542E5"/>
    <w:rsid w:val="005A1CF8"/>
    <w:rsid w:val="006B0D38"/>
    <w:rsid w:val="006F60B2"/>
    <w:rsid w:val="00774767"/>
    <w:rsid w:val="0078047D"/>
    <w:rsid w:val="008831CC"/>
    <w:rsid w:val="008866E4"/>
    <w:rsid w:val="008A3220"/>
    <w:rsid w:val="00942ADD"/>
    <w:rsid w:val="00985EE5"/>
    <w:rsid w:val="009F6DEC"/>
    <w:rsid w:val="00AD2C66"/>
    <w:rsid w:val="00B11969"/>
    <w:rsid w:val="00B53916"/>
    <w:rsid w:val="00C338F3"/>
    <w:rsid w:val="00C44FC8"/>
    <w:rsid w:val="00DD175D"/>
    <w:rsid w:val="00DE54A8"/>
    <w:rsid w:val="00E96106"/>
    <w:rsid w:val="00EA5C26"/>
    <w:rsid w:val="00FE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1969"/>
    <w:pPr>
      <w:spacing w:before="120" w:after="120"/>
      <w:ind w:firstLine="720"/>
    </w:pPr>
    <w:rPr>
      <w:szCs w:val="24"/>
      <w:lang w:eastAsia="en-US"/>
    </w:rPr>
  </w:style>
  <w:style w:type="paragraph" w:styleId="Ttulo1">
    <w:name w:val="heading 1"/>
    <w:basedOn w:val="Normal"/>
    <w:next w:val="Normal"/>
    <w:qFormat/>
    <w:rsid w:val="00B53916"/>
    <w:pPr>
      <w:keepNext/>
      <w:widowControl w:val="0"/>
      <w:spacing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ind w:firstLine="72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line="240" w:lineRule="atLeast"/>
      <w:ind w:left="720"/>
    </w:pPr>
    <w:rPr>
      <w:szCs w:val="20"/>
    </w:rPr>
  </w:style>
  <w:style w:type="paragraph" w:styleId="Ttulo">
    <w:name w:val="Title"/>
    <w:basedOn w:val="Normal"/>
    <w:qFormat/>
    <w:rsid w:val="005A1CF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1969"/>
    <w:pPr>
      <w:spacing w:before="120" w:after="120"/>
      <w:ind w:firstLine="720"/>
    </w:pPr>
    <w:rPr>
      <w:szCs w:val="24"/>
      <w:lang w:eastAsia="en-US"/>
    </w:rPr>
  </w:style>
  <w:style w:type="paragraph" w:styleId="Ttulo1">
    <w:name w:val="heading 1"/>
    <w:basedOn w:val="Normal"/>
    <w:next w:val="Normal"/>
    <w:qFormat/>
    <w:rsid w:val="00B53916"/>
    <w:pPr>
      <w:keepNext/>
      <w:widowControl w:val="0"/>
      <w:spacing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ind w:firstLine="72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line="240" w:lineRule="atLeast"/>
      <w:ind w:left="720"/>
    </w:pPr>
    <w:rPr>
      <w:szCs w:val="20"/>
    </w:rPr>
  </w:style>
  <w:style w:type="paragraph" w:styleId="Ttulo">
    <w:name w:val="Title"/>
    <w:basedOn w:val="Normal"/>
    <w:qFormat/>
    <w:rsid w:val="005A1CF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.FSPOAEDUC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82</TotalTime>
  <Pages>1</Pages>
  <Words>122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Coletar interesse do Usuario</vt:lpstr>
      <vt:lpstr>&lt;use-case name&gt;</vt:lpstr>
    </vt:vector>
  </TitlesOfParts>
  <Manager>&lt;author's manager&gt;</Manager>
  <Company>&lt;company&gt;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Coletar interesse do Usuario</dc:title>
  <dc:subject>&lt;project&gt;</dc:subject>
  <dc:creator>GUILHERME SERAFINI ECO</dc:creator>
  <cp:lastModifiedBy>GUILHERME SERAFINI ECO</cp:lastModifiedBy>
  <cp:revision>10</cp:revision>
  <cp:lastPrinted>2015-08-21T13:24:00Z</cp:lastPrinted>
  <dcterms:created xsi:type="dcterms:W3CDTF">2015-08-21T13:24:00Z</dcterms:created>
  <dcterms:modified xsi:type="dcterms:W3CDTF">2015-10-09T12:29:00Z</dcterms:modified>
</cp:coreProperties>
</file>