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E40549" w:rsidRDefault="00685AA7">
      <w:pPr>
        <w:pStyle w:val="Ttulo"/>
        <w:rPr>
          <w:lang w:val="en-US"/>
        </w:rPr>
      </w:pPr>
      <w:r w:rsidRPr="00CB6ED7">
        <w:fldChar w:fldCharType="begin"/>
      </w:r>
      <w:r w:rsidRPr="00E40549">
        <w:rPr>
          <w:lang w:val="en-US"/>
        </w:rPr>
        <w:instrText xml:space="preserve"> SUBJECT  \* MERGEFORMAT </w:instrText>
      </w:r>
      <w:r w:rsidRPr="00CB6ED7">
        <w:fldChar w:fldCharType="separate"/>
      </w:r>
      <w:r w:rsidR="00DC0BB6">
        <w:rPr>
          <w:lang w:val="en-US"/>
        </w:rPr>
        <w:t>Twitch</w:t>
      </w:r>
      <w:r w:rsidRPr="00CB6ED7">
        <w:fldChar w:fldCharType="end"/>
      </w:r>
    </w:p>
    <w:p w:rsidR="00685AA7" w:rsidRPr="00E40549" w:rsidRDefault="00D22732">
      <w:pPr>
        <w:pStyle w:val="Ttulo"/>
        <w:rPr>
          <w:lang w:val="en-US"/>
        </w:rPr>
      </w:pPr>
      <w:r>
        <w:fldChar w:fldCharType="begin"/>
      </w:r>
      <w:r w:rsidRPr="00E40549">
        <w:rPr>
          <w:lang w:val="en-US"/>
        </w:rPr>
        <w:instrText xml:space="preserve"> TITLE  \* MERGEFORMAT </w:instrText>
      </w:r>
      <w:r>
        <w:fldChar w:fldCharType="separate"/>
      </w:r>
      <w:proofErr w:type="spellStart"/>
      <w:r w:rsidR="00CB6ED7" w:rsidRPr="002B4472">
        <w:rPr>
          <w:lang w:val="en-US"/>
        </w:rPr>
        <w:t>Visão</w:t>
      </w:r>
      <w:proofErr w:type="spellEnd"/>
      <w:r>
        <w:fldChar w:fldCharType="end"/>
      </w:r>
    </w:p>
    <w:p w:rsidR="00685AA7" w:rsidRPr="00374BD7" w:rsidRDefault="00685AA7" w:rsidP="00DB6D7A">
      <w:pPr>
        <w:pStyle w:val="InfoBlue"/>
      </w:pPr>
      <w:r w:rsidRPr="00374BD7"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 w:rsidRPr="00374BD7">
        <w:sym w:font="Wingdings" w:char="F0E0"/>
      </w:r>
      <w:r w:rsidRPr="00374BD7">
        <w:t>Options</w:t>
      </w:r>
      <w:r w:rsidRPr="00374BD7">
        <w:sym w:font="Wingdings" w:char="F0E0"/>
      </w:r>
      <w:r w:rsidRPr="00374BD7">
        <w:t>View</w:t>
      </w:r>
      <w:r w:rsidRPr="00374BD7">
        <w:sym w:font="Wingdings" w:char="F0E0"/>
      </w:r>
      <w:r w:rsidRPr="00374BD7">
        <w:t>Hidden Text checkbox to toggle this setting. A similar option exists for printing Tools</w:t>
      </w:r>
      <w:r w:rsidRPr="00374BD7">
        <w:sym w:font="Wingdings" w:char="F0E0"/>
      </w:r>
      <w:r w:rsidRPr="00374BD7">
        <w:t>Options</w:t>
      </w:r>
      <w:r w:rsidRPr="00374BD7">
        <w:sym w:font="Wingdings" w:char="F0E0"/>
      </w:r>
      <w:r w:rsidRPr="00374BD7">
        <w:t>Print.</w:t>
      </w:r>
    </w:p>
    <w:p w:rsidR="00685AA7" w:rsidRPr="00CB6ED7" w:rsidRDefault="00685AA7"/>
    <w:p w:rsidR="00685AA7" w:rsidRDefault="00CB6ED7">
      <w:pPr>
        <w:pStyle w:val="Ttulo1"/>
      </w:pPr>
      <w:bookmarkStart w:id="0" w:name="_Toc436203377"/>
      <w:bookmarkStart w:id="1" w:name="_Toc452813577"/>
      <w:r w:rsidRPr="00CB6ED7">
        <w:t>Introdução</w:t>
      </w:r>
    </w:p>
    <w:p w:rsidR="009C770F" w:rsidRPr="009C770F" w:rsidRDefault="009C770F" w:rsidP="009C770F"/>
    <w:p w:rsidR="00DC0BB6" w:rsidRDefault="00DC0BB6" w:rsidP="00DC0BB6">
      <w:r>
        <w:t xml:space="preserve">Este projeto é um exemplo da disciplina de Engenharia de Software II, da Faculdade </w:t>
      </w:r>
      <w:proofErr w:type="gramStart"/>
      <w:r>
        <w:t>Senac</w:t>
      </w:r>
      <w:proofErr w:type="gramEnd"/>
      <w:r>
        <w:t xml:space="preserve"> Porto Alegre, no segundo semestre de 2015. O Twitch é um sistema de </w:t>
      </w:r>
      <w:r w:rsidR="00C1269D">
        <w:t>Streaming</w:t>
      </w:r>
      <w:r>
        <w:t xml:space="preserve"> de </w:t>
      </w:r>
      <w:r w:rsidR="00C1269D">
        <w:t>Vídeo</w:t>
      </w:r>
      <w:r>
        <w:t xml:space="preserve"> que será usado como base para formulação do projeto e concepção do sistema.</w:t>
      </w:r>
    </w:p>
    <w:p w:rsidR="00E23EC3" w:rsidRDefault="00E23EC3" w:rsidP="00DC0BB6">
      <w:r>
        <w:tab/>
        <w:t xml:space="preserve">Twitch é um sistema que fornecera dados estatísticos para auxiliar o anunciante a tomar decisões para a postagem de seus anúncios. </w:t>
      </w:r>
    </w:p>
    <w:p w:rsidR="009C770F" w:rsidRPr="00DC0BB6" w:rsidRDefault="009C770F" w:rsidP="00DC0BB6"/>
    <w:bookmarkEnd w:id="0"/>
    <w:bookmarkEnd w:id="1"/>
    <w:p w:rsidR="00685AA7" w:rsidRDefault="00CB6ED7">
      <w:pPr>
        <w:pStyle w:val="Ttulo1"/>
      </w:pPr>
      <w:r w:rsidRPr="00CB6ED7">
        <w:t>Posicionamento</w:t>
      </w:r>
    </w:p>
    <w:p w:rsidR="009C770F" w:rsidRPr="009C770F" w:rsidRDefault="009C770F" w:rsidP="009C770F"/>
    <w:p w:rsidR="00685AA7" w:rsidRPr="00CB6ED7" w:rsidRDefault="00DC0BB6">
      <w:r>
        <w:t>Esta seção apresenta a declaração do problema</w:t>
      </w:r>
      <w:r w:rsidR="009C770F">
        <w:t xml:space="preserve"> </w:t>
      </w:r>
      <w:r>
        <w:t>(Sessão </w:t>
      </w:r>
      <w:r>
        <w:fldChar w:fldCharType="begin"/>
      </w:r>
      <w:r>
        <w:instrText xml:space="preserve"> REF _Ref429124988 \r \h </w:instrText>
      </w:r>
      <w:r>
        <w:fldChar w:fldCharType="separate"/>
      </w:r>
      <w:r>
        <w:t>2.1</w:t>
      </w:r>
      <w:r>
        <w:fldChar w:fldCharType="end"/>
      </w:r>
      <w:r>
        <w:t>) e o posicionamento do produto</w:t>
      </w:r>
      <w:r w:rsidR="009C770F">
        <w:t xml:space="preserve"> </w:t>
      </w:r>
      <w:r>
        <w:t>(Seção </w:t>
      </w:r>
      <w:r>
        <w:fldChar w:fldCharType="begin"/>
      </w:r>
      <w:r>
        <w:instrText xml:space="preserve"> REF _Ref429125106 \r \h </w:instrText>
      </w:r>
      <w:r>
        <w:fldChar w:fldCharType="separate"/>
      </w:r>
      <w:r>
        <w:t>2.2</w:t>
      </w:r>
      <w:r>
        <w:fldChar w:fldCharType="end"/>
      </w:r>
      <w:r>
        <w:t>).</w:t>
      </w:r>
    </w:p>
    <w:p w:rsidR="009C770F" w:rsidRDefault="00CB6ED7" w:rsidP="009C770F">
      <w:pPr>
        <w:pStyle w:val="Ttulo2"/>
      </w:pPr>
      <w:bookmarkStart w:id="2" w:name="_Ref429124988"/>
      <w:r w:rsidRPr="00CB6ED7">
        <w:t>Declaração do Problem</w:t>
      </w:r>
      <w:bookmarkEnd w:id="2"/>
      <w:r w:rsidR="009C770F">
        <w:t>a</w:t>
      </w:r>
    </w:p>
    <w:p w:rsidR="009C770F" w:rsidRPr="009C770F" w:rsidRDefault="009C770F" w:rsidP="009C770F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B6ED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CB6ED7">
            <w:pPr>
              <w:pStyle w:val="Corpodetexto"/>
              <w:keepNext/>
              <w:ind w:left="72"/>
            </w:pPr>
            <w: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42501" w:rsidRDefault="006B0381" w:rsidP="00942501">
            <w:r w:rsidRPr="006B0381">
              <w:t>falta de informações para projeção de anuncios</w:t>
            </w:r>
            <w:bookmarkStart w:id="3" w:name="_GoBack"/>
            <w:bookmarkEnd w:id="3"/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r>
              <w:t>A</w:t>
            </w:r>
            <w:r w:rsidR="00CB6ED7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1179" w:rsidRPr="00035B2F" w:rsidRDefault="00DC0BB6" w:rsidP="00121179">
            <w:r>
              <w:t>os anunciantes</w:t>
            </w:r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 w:rsidP="00CB6ED7">
            <w:pPr>
              <w:pStyle w:val="Corpodetexto"/>
              <w:keepNext/>
              <w:ind w:left="72"/>
            </w:pPr>
            <w:r>
              <w:t>O</w:t>
            </w:r>
            <w:r w:rsidR="00CB6ED7">
              <w:t xml:space="preserve">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21179" w:rsidRPr="00121179" w:rsidRDefault="00466661" w:rsidP="00121179">
            <w:pPr>
              <w:rPr>
                <w:lang w:val="en-US"/>
              </w:rPr>
            </w:pPr>
            <w:r>
              <w:t>perda de receita</w:t>
            </w:r>
          </w:p>
        </w:tc>
      </w:tr>
      <w:tr w:rsidR="00685AA7" w:rsidRPr="002B447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ind w:left="72"/>
            </w:pPr>
            <w:r>
              <w:t>U</w:t>
            </w:r>
            <w:r w:rsidR="00CB6ED7">
              <w:t>ma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35B2F" w:rsidRPr="00466661" w:rsidRDefault="00466661" w:rsidP="00A54868">
            <w:pPr>
              <w:pStyle w:val="Corpodetexto"/>
              <w:ind w:left="0"/>
            </w:pPr>
            <w:proofErr w:type="gramStart"/>
            <w:r>
              <w:t>melhoria</w:t>
            </w:r>
            <w:proofErr w:type="gramEnd"/>
            <w:r>
              <w:t xml:space="preserve"> da ferramenta d</w:t>
            </w:r>
            <w:r w:rsidR="009C770F">
              <w:t xml:space="preserve">e </w:t>
            </w:r>
            <w:r w:rsidR="00A54868">
              <w:t>tomada de decisão</w:t>
            </w:r>
            <w:r>
              <w:t>.</w:t>
            </w:r>
          </w:p>
        </w:tc>
      </w:tr>
    </w:tbl>
    <w:p w:rsidR="009C770F" w:rsidRDefault="00CB6ED7" w:rsidP="009C770F">
      <w:pPr>
        <w:pStyle w:val="Ttulo2"/>
      </w:pPr>
      <w:bookmarkStart w:id="4" w:name="_Ref429125106"/>
      <w:r w:rsidRPr="00CB6ED7">
        <w:t>Declaração da Posição do Produto</w:t>
      </w:r>
      <w:bookmarkEnd w:id="4"/>
    </w:p>
    <w:p w:rsidR="009C770F" w:rsidRPr="009C770F" w:rsidRDefault="009C770F" w:rsidP="009C770F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CB6ED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B6D7A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2F33E1" w:rsidP="002F33E1">
            <w:r>
              <w:t>sistemas de streaming de vídeo</w:t>
            </w:r>
          </w:p>
        </w:tc>
      </w:tr>
      <w:tr w:rsidR="00685AA7" w:rsidRPr="002F33E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2F33E1" w:rsidP="002F33E1">
            <w:pPr>
              <w:pStyle w:val="Corpodetexto"/>
              <w:keepNext/>
              <w:ind w:left="72"/>
            </w:pPr>
            <w:proofErr w:type="gramStart"/>
            <w:r>
              <w:t>os</w:t>
            </w:r>
            <w:proofErr w:type="gramEnd"/>
            <w:r w:rsidR="00DC0BCA">
              <w:t xml:space="preserve"> qua</w:t>
            </w:r>
            <w:r>
              <w:t>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2F33E1" w:rsidP="002F33E1">
            <w:r>
              <w:t>tem receita baseada em an</w:t>
            </w:r>
            <w:r w:rsidR="005E2005">
              <w:t>ú</w:t>
            </w:r>
            <w:r>
              <w:t>ncio</w:t>
            </w:r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 w:rsidP="002F33E1">
            <w:pPr>
              <w:pStyle w:val="Corpodetexto"/>
              <w:keepNext/>
              <w:ind w:left="72"/>
            </w:pPr>
            <w:proofErr w:type="gramStart"/>
            <w:r>
              <w:t>o</w:t>
            </w:r>
            <w:proofErr w:type="gramEnd"/>
            <w:r w:rsidR="00685AA7" w:rsidRPr="00CB6ED7">
              <w:t xml:space="preserve"> </w:t>
            </w:r>
            <w:r w:rsidR="002F33E1">
              <w:t>Twitch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2F33E1" w:rsidP="007F0C56">
            <w:proofErr w:type="gramStart"/>
            <w:r>
              <w:t>é</w:t>
            </w:r>
            <w:proofErr w:type="gramEnd"/>
            <w:r>
              <w:t xml:space="preserve"> um direcionado</w:t>
            </w:r>
            <w:r w:rsidR="007F0C56">
              <w:t>r</w:t>
            </w:r>
            <w:r>
              <w:t xml:space="preserve"> de anúncios</w:t>
            </w:r>
          </w:p>
        </w:tc>
      </w:tr>
      <w:tr w:rsidR="00685AA7" w:rsidRPr="002F33E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proofErr w:type="gramStart"/>
            <w:r>
              <w:t>q</w:t>
            </w:r>
            <w:r w:rsidR="00DB6D7A">
              <w:t>ue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9C770F" w:rsidP="002F33E1">
            <w:proofErr w:type="spellStart"/>
            <w:proofErr w:type="gramStart"/>
            <w:r>
              <w:t>umenta</w:t>
            </w:r>
            <w:proofErr w:type="spellEnd"/>
            <w:proofErr w:type="gramEnd"/>
            <w:r w:rsidR="002F33E1">
              <w:t xml:space="preserve"> a capacidade de arrecadaç</w:t>
            </w:r>
            <w:r>
              <w:t>ão com base nos dados de visualização e categorias</w:t>
            </w:r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C0BCA">
            <w:pPr>
              <w:pStyle w:val="Corpodetexto"/>
              <w:keepNext/>
              <w:ind w:left="72"/>
            </w:pPr>
            <w:r>
              <w:t>d</w:t>
            </w:r>
            <w:r w:rsidR="00DB6D7A">
              <w:t>iferente</w:t>
            </w:r>
            <w:r w:rsidR="00374BD7">
              <w:t xml:space="preserve">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B6ED7" w:rsidRDefault="004A502E" w:rsidP="002F33E1">
            <w:r>
              <w:t>Youtube</w:t>
            </w:r>
            <w:r w:rsidR="00374BD7">
              <w:t xml:space="preserve"> Stream</w:t>
            </w:r>
          </w:p>
        </w:tc>
      </w:tr>
      <w:tr w:rsidR="00685AA7" w:rsidRPr="00CB6ED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CB6ED7" w:rsidRDefault="00DB6D7A">
            <w:pPr>
              <w:pStyle w:val="Corpodetexto"/>
              <w:ind w:left="72"/>
            </w:pPr>
            <w:proofErr w:type="gramStart"/>
            <w:r>
              <w:t>nosso</w:t>
            </w:r>
            <w:proofErr w:type="gramEnd"/>
            <w:r>
              <w:t xml:space="preserve">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CB6ED7" w:rsidRDefault="002F33E1" w:rsidP="002F33E1">
            <w:r>
              <w:t>utiliza dados de navegação dentro do próprio sistema.</w:t>
            </w:r>
          </w:p>
        </w:tc>
      </w:tr>
    </w:tbl>
    <w:p w:rsidR="009C770F" w:rsidRPr="009C770F" w:rsidRDefault="009C770F" w:rsidP="009C770F">
      <w:pPr>
        <w:pStyle w:val="Ttulo1"/>
      </w:pPr>
      <w:bookmarkStart w:id="5" w:name="_Toc436203381"/>
      <w:r>
        <w:t>Descrição dos Envolvidos</w:t>
      </w:r>
    </w:p>
    <w:p w:rsidR="00685AA7" w:rsidRPr="00CB6ED7" w:rsidRDefault="00DC0BB6">
      <w:pPr>
        <w:pStyle w:val="Ttulo2"/>
      </w:pPr>
      <w:r>
        <w:t>Resumo dos Envolvidos</w:t>
      </w:r>
    </w:p>
    <w:p w:rsidR="00685AA7" w:rsidRPr="00374BD7" w:rsidRDefault="00685AA7" w:rsidP="00DB6D7A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CB6ED7">
        <w:trPr>
          <w:tblHeader/>
        </w:trPr>
        <w:tc>
          <w:tcPr>
            <w:tcW w:w="189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685AA7" w:rsidRPr="00CB6ED7" w:rsidRDefault="00AC47A8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2B4472" w:rsidRPr="002B4472">
        <w:tc>
          <w:tcPr>
            <w:tcW w:w="1890" w:type="dxa"/>
          </w:tcPr>
          <w:p w:rsidR="002B4472" w:rsidRDefault="00AC47A8" w:rsidP="00AC47A8">
            <w:r>
              <w:t>Cliente</w:t>
            </w:r>
          </w:p>
        </w:tc>
        <w:tc>
          <w:tcPr>
            <w:tcW w:w="2610" w:type="dxa"/>
          </w:tcPr>
          <w:p w:rsidR="002B4472" w:rsidRPr="00CB6ED7" w:rsidRDefault="00DC0BB6" w:rsidP="00AC47A8">
            <w:r>
              <w:t>Anunciantes</w:t>
            </w:r>
          </w:p>
        </w:tc>
        <w:tc>
          <w:tcPr>
            <w:tcW w:w="3960" w:type="dxa"/>
          </w:tcPr>
          <w:p w:rsidR="002B4472" w:rsidRPr="002B0140" w:rsidRDefault="00DC0BB6" w:rsidP="00AC47A8">
            <w:r>
              <w:t>Objeto alvo do projeto, responsável pelo pagamento a empresa.</w:t>
            </w:r>
          </w:p>
        </w:tc>
      </w:tr>
      <w:tr w:rsidR="002B4472" w:rsidRPr="002B4472">
        <w:tc>
          <w:tcPr>
            <w:tcW w:w="1890" w:type="dxa"/>
          </w:tcPr>
          <w:p w:rsidR="002B4472" w:rsidRPr="002B0140" w:rsidRDefault="00AC47A8" w:rsidP="00E11AB8">
            <w:r>
              <w:t>Usuário</w:t>
            </w:r>
          </w:p>
        </w:tc>
        <w:tc>
          <w:tcPr>
            <w:tcW w:w="2610" w:type="dxa"/>
          </w:tcPr>
          <w:p w:rsidR="002B4472" w:rsidRPr="002B0140" w:rsidRDefault="00DC0BB6" w:rsidP="00E11AB8">
            <w:r>
              <w:t xml:space="preserve">Visualizadores de </w:t>
            </w:r>
            <w:r w:rsidR="00F13EA9">
              <w:t>Streaming</w:t>
            </w:r>
          </w:p>
        </w:tc>
        <w:tc>
          <w:tcPr>
            <w:tcW w:w="3960" w:type="dxa"/>
          </w:tcPr>
          <w:p w:rsidR="002B4472" w:rsidRPr="002B0140" w:rsidRDefault="00466661" w:rsidP="00E11AB8">
            <w:r>
              <w:t>Gerador da receita</w:t>
            </w:r>
          </w:p>
        </w:tc>
      </w:tr>
      <w:tr w:rsidR="002B4472" w:rsidRPr="002B4472">
        <w:tc>
          <w:tcPr>
            <w:tcW w:w="1890" w:type="dxa"/>
          </w:tcPr>
          <w:p w:rsidR="002B4472" w:rsidRPr="002B0140" w:rsidRDefault="00E11AB8" w:rsidP="00E11AB8">
            <w:r>
              <w:lastRenderedPageBreak/>
              <w:t>Decisão</w:t>
            </w:r>
          </w:p>
        </w:tc>
        <w:tc>
          <w:tcPr>
            <w:tcW w:w="2610" w:type="dxa"/>
          </w:tcPr>
          <w:p w:rsidR="002B4472" w:rsidRPr="002B0140" w:rsidRDefault="00466661" w:rsidP="00E11AB8">
            <w:r>
              <w:t>Twitch Inc.</w:t>
            </w:r>
          </w:p>
        </w:tc>
        <w:tc>
          <w:tcPr>
            <w:tcW w:w="3960" w:type="dxa"/>
          </w:tcPr>
          <w:p w:rsidR="002B4472" w:rsidRPr="002B0140" w:rsidRDefault="00466661" w:rsidP="00E11AB8">
            <w:r>
              <w:t>Responsável pela decisão.</w:t>
            </w:r>
          </w:p>
        </w:tc>
      </w:tr>
      <w:tr w:rsidR="002B4472" w:rsidRPr="002B4472">
        <w:tc>
          <w:tcPr>
            <w:tcW w:w="1890" w:type="dxa"/>
          </w:tcPr>
          <w:p w:rsidR="002B4472" w:rsidRPr="002B0140" w:rsidRDefault="002B4472" w:rsidP="00E11AB8"/>
        </w:tc>
        <w:tc>
          <w:tcPr>
            <w:tcW w:w="2610" w:type="dxa"/>
          </w:tcPr>
          <w:p w:rsidR="002B4472" w:rsidRPr="002B0140" w:rsidRDefault="002B4472" w:rsidP="00E11AB8"/>
        </w:tc>
        <w:tc>
          <w:tcPr>
            <w:tcW w:w="3960" w:type="dxa"/>
          </w:tcPr>
          <w:p w:rsidR="002B4472" w:rsidRPr="002B0140" w:rsidRDefault="002B4472" w:rsidP="00E11AB8"/>
        </w:tc>
      </w:tr>
    </w:tbl>
    <w:p w:rsidR="00685AA7" w:rsidRPr="002B0140" w:rsidRDefault="00685AA7" w:rsidP="00E11AB8">
      <w:pPr>
        <w:pStyle w:val="Corpodetexto"/>
        <w:ind w:left="0"/>
      </w:pPr>
    </w:p>
    <w:p w:rsidR="00685AA7" w:rsidRPr="00374BD7" w:rsidRDefault="00DC0BB6" w:rsidP="00374BD7">
      <w:pPr>
        <w:pStyle w:val="Ttulo2"/>
      </w:pPr>
      <w:r w:rsidRPr="00374BD7">
        <w:t>Ambiente do Usuário</w:t>
      </w:r>
    </w:p>
    <w:p w:rsidR="00685AA7" w:rsidRPr="00374BD7" w:rsidRDefault="00685AA7" w:rsidP="00374BD7">
      <w:pPr>
        <w:pStyle w:val="InfoBlue"/>
      </w:pPr>
      <w:r w:rsidRPr="00374BD7">
        <w:t>[Detail the working environment of the target user. Here are some suggestions:</w:t>
      </w:r>
    </w:p>
    <w:p w:rsidR="00685AA7" w:rsidRPr="00374BD7" w:rsidRDefault="00685AA7" w:rsidP="00374BD7">
      <w:pPr>
        <w:pStyle w:val="InfoBlue"/>
        <w:rPr>
          <w:lang w:val="pt-BR"/>
        </w:rPr>
      </w:pPr>
      <w:r w:rsidRPr="00374BD7">
        <w:t xml:space="preserve">Number of people involved in completing the task? </w:t>
      </w:r>
      <w:r w:rsidRPr="004A502E">
        <w:t>Is</w:t>
      </w:r>
      <w:r w:rsidRPr="00C1269D">
        <w:rPr>
          <w:lang w:val="pt-BR"/>
        </w:rPr>
        <w:t xml:space="preserve"> </w:t>
      </w:r>
      <w:r w:rsidRPr="004A502E">
        <w:t>this</w:t>
      </w:r>
      <w:r w:rsidRPr="00C1269D">
        <w:rPr>
          <w:lang w:val="pt-BR"/>
        </w:rPr>
        <w:t xml:space="preserve"> </w:t>
      </w:r>
      <w:r w:rsidRPr="004A502E">
        <w:t>changing</w:t>
      </w:r>
      <w:r w:rsidRPr="00C1269D">
        <w:rPr>
          <w:lang w:val="pt-BR"/>
        </w:rPr>
        <w:t>?</w:t>
      </w:r>
    </w:p>
    <w:p w:rsidR="00EA659D" w:rsidRPr="00374BD7" w:rsidRDefault="00374BD7" w:rsidP="00EA659D">
      <w:r>
        <w:t>Apenas uma pessoa está envolvida na tarefa, o u</w:t>
      </w:r>
      <w:r w:rsidR="00EA659D" w:rsidRPr="00374BD7">
        <w:t xml:space="preserve">suário. Não </w:t>
      </w:r>
      <w:r w:rsidR="00BB512F">
        <w:t>ocorrerão</w:t>
      </w:r>
      <w:r w:rsidR="00EA659D" w:rsidRPr="00374BD7">
        <w:t xml:space="preserve"> mudança</w:t>
      </w:r>
      <w:r w:rsidR="00BB512F">
        <w:t>s</w:t>
      </w:r>
      <w:r>
        <w:t xml:space="preserve"> no decorrer da ação.</w:t>
      </w:r>
    </w:p>
    <w:p w:rsidR="00685AA7" w:rsidRPr="00C1269D" w:rsidRDefault="00685AA7" w:rsidP="00DB6D7A">
      <w:pPr>
        <w:pStyle w:val="InfoBlue"/>
        <w:rPr>
          <w:lang w:val="pt-BR"/>
        </w:rPr>
      </w:pPr>
      <w:r w:rsidRPr="00374BD7">
        <w:t xml:space="preserve">How long is a task cycle? Amount of time spent in each activity? </w:t>
      </w:r>
      <w:r w:rsidR="004A502E" w:rsidRPr="004A502E">
        <w:t>Is</w:t>
      </w:r>
      <w:r w:rsidR="004A502E">
        <w:rPr>
          <w:lang w:val="pt-BR"/>
        </w:rPr>
        <w:t xml:space="preserve"> </w:t>
      </w:r>
      <w:r w:rsidR="004A502E" w:rsidRPr="004A502E">
        <w:t>this</w:t>
      </w:r>
      <w:r w:rsidRPr="00C1269D">
        <w:rPr>
          <w:lang w:val="pt-BR"/>
        </w:rPr>
        <w:t xml:space="preserve"> </w:t>
      </w:r>
      <w:r w:rsidRPr="004A502E">
        <w:t>changing</w:t>
      </w:r>
      <w:r w:rsidR="004A502E">
        <w:rPr>
          <w:lang w:val="pt-BR"/>
        </w:rPr>
        <w:t>?</w:t>
      </w:r>
    </w:p>
    <w:p w:rsidR="00EA659D" w:rsidRPr="00C1269D" w:rsidRDefault="00EA659D" w:rsidP="00EA659D">
      <w:r w:rsidRPr="00EA659D">
        <w:t>A coleta de dados com base no his</w:t>
      </w:r>
      <w:r>
        <w:t>tórico não será contabilizada</w:t>
      </w:r>
      <w:r w:rsidR="00503357">
        <w:t>, pois</w:t>
      </w:r>
      <w:r>
        <w:t xml:space="preserve"> é independente do usuário, o registro de favoritos demora cerca de 10 segundos. </w:t>
      </w:r>
      <w:r w:rsidR="00BB512F" w:rsidRPr="00374BD7">
        <w:t xml:space="preserve">Não </w:t>
      </w:r>
      <w:r w:rsidR="00BB512F">
        <w:t>ocorrerão</w:t>
      </w:r>
      <w:r w:rsidR="00BB512F" w:rsidRPr="00374BD7">
        <w:t xml:space="preserve"> mudança</w:t>
      </w:r>
      <w:r w:rsidR="00BB512F">
        <w:t>s no decorrer da ação</w:t>
      </w:r>
      <w:r w:rsidRPr="00374BD7">
        <w:t>.</w:t>
      </w:r>
    </w:p>
    <w:p w:rsidR="00685AA7" w:rsidRPr="00C1269D" w:rsidRDefault="00685AA7" w:rsidP="00DB6D7A">
      <w:pPr>
        <w:pStyle w:val="InfoBlue"/>
        <w:rPr>
          <w:lang w:val="pt-BR"/>
        </w:rPr>
      </w:pPr>
      <w:r w:rsidRPr="004A502E">
        <w:t>Any</w:t>
      </w:r>
      <w:r w:rsidRPr="00C1269D">
        <w:rPr>
          <w:lang w:val="pt-BR"/>
        </w:rPr>
        <w:t xml:space="preserve"> </w:t>
      </w:r>
      <w:r w:rsidRPr="004A502E">
        <w:t>unique</w:t>
      </w:r>
      <w:r w:rsidRPr="00C1269D">
        <w:rPr>
          <w:lang w:val="pt-BR"/>
        </w:rPr>
        <w:t xml:space="preserve"> </w:t>
      </w:r>
      <w:r w:rsidRPr="004A502E">
        <w:t>environmental</w:t>
      </w:r>
      <w:r w:rsidRPr="00C1269D">
        <w:rPr>
          <w:lang w:val="pt-BR"/>
        </w:rPr>
        <w:t xml:space="preserve"> </w:t>
      </w:r>
      <w:r w:rsidRPr="004A502E">
        <w:t>constraints</w:t>
      </w:r>
      <w:r w:rsidRPr="00C1269D">
        <w:rPr>
          <w:lang w:val="pt-BR"/>
        </w:rPr>
        <w:t xml:space="preserve">: mobile, outdoors, </w:t>
      </w:r>
      <w:r w:rsidRPr="004A502E">
        <w:t>in-flight</w:t>
      </w:r>
      <w:r w:rsidRPr="00C1269D">
        <w:rPr>
          <w:lang w:val="pt-BR"/>
        </w:rPr>
        <w:t xml:space="preserve">, </w:t>
      </w:r>
      <w:r w:rsidRPr="004A502E">
        <w:t>and so on</w:t>
      </w:r>
      <w:r w:rsidRPr="00C1269D">
        <w:rPr>
          <w:lang w:val="pt-BR"/>
        </w:rPr>
        <w:t>?</w:t>
      </w:r>
    </w:p>
    <w:p w:rsidR="00EA659D" w:rsidRPr="00EA659D" w:rsidRDefault="00BB512F" w:rsidP="00EA659D">
      <w:r>
        <w:t>A ferramenta será utilizada somente</w:t>
      </w:r>
      <w:r w:rsidR="00EA659D">
        <w:t xml:space="preserve"> </w:t>
      </w:r>
      <w:r>
        <w:t>em</w:t>
      </w:r>
      <w:r w:rsidR="00EA659D">
        <w:t xml:space="preserve"> computador desktop.</w:t>
      </w:r>
    </w:p>
    <w:p w:rsidR="00685AA7" w:rsidRPr="00C1269D" w:rsidRDefault="00685AA7" w:rsidP="00374BD7">
      <w:pPr>
        <w:pStyle w:val="InfoBlue"/>
        <w:rPr>
          <w:lang w:val="pt-BR"/>
        </w:rPr>
      </w:pPr>
      <w:r w:rsidRPr="00374BD7">
        <w:t xml:space="preserve">Which system platforms are in use today? </w:t>
      </w:r>
      <w:r w:rsidRPr="00C1269D">
        <w:rPr>
          <w:lang w:val="pt-BR"/>
        </w:rPr>
        <w:t xml:space="preserve">Future </w:t>
      </w:r>
      <w:r w:rsidRPr="004A502E">
        <w:t>platforms</w:t>
      </w:r>
      <w:r w:rsidRPr="00C1269D">
        <w:rPr>
          <w:lang w:val="pt-BR"/>
        </w:rPr>
        <w:t>?</w:t>
      </w:r>
    </w:p>
    <w:p w:rsidR="00EA659D" w:rsidRPr="00EA659D" w:rsidRDefault="00BB512F" w:rsidP="00EA659D">
      <w:r>
        <w:t>O sistema funcionará s</w:t>
      </w:r>
      <w:r w:rsidR="00EA659D" w:rsidRPr="00EA659D">
        <w:t xml:space="preserve">omente </w:t>
      </w:r>
      <w:r>
        <w:t xml:space="preserve">em </w:t>
      </w:r>
      <w:r w:rsidR="00EA659D" w:rsidRPr="00EA659D">
        <w:t>plataforma web, sem integração com mobile.</w:t>
      </w:r>
    </w:p>
    <w:p w:rsidR="00685AA7" w:rsidRPr="00374BD7" w:rsidRDefault="00685AA7" w:rsidP="00DB6D7A">
      <w:pPr>
        <w:pStyle w:val="InfoBlue"/>
      </w:pPr>
      <w:r w:rsidRPr="00374BD7">
        <w:t>What other applications are in use? Does your application need to integrate with them?</w:t>
      </w:r>
    </w:p>
    <w:p w:rsidR="00EA659D" w:rsidRPr="00EA659D" w:rsidRDefault="00EA659D" w:rsidP="00EA659D">
      <w:r w:rsidRPr="00EA659D">
        <w:t>Não há outras aplicações em uso, sem necessidade de integraç</w:t>
      </w:r>
      <w:r>
        <w:t>ão</w:t>
      </w:r>
      <w:r w:rsidR="00BB512F">
        <w:t xml:space="preserve"> com nenhuma outra aplicação no momento</w:t>
      </w:r>
      <w:r>
        <w:t>.</w:t>
      </w:r>
    </w:p>
    <w:p w:rsidR="00685AA7" w:rsidRPr="00374BD7" w:rsidRDefault="00685AA7" w:rsidP="00DB6D7A">
      <w:pPr>
        <w:pStyle w:val="InfoBlue"/>
      </w:pPr>
      <w:r w:rsidRPr="00374BD7">
        <w:t>This is where extracts from the Business Model could be included to outline the task and roles involved, and so on.]</w:t>
      </w:r>
    </w:p>
    <w:p w:rsidR="00B511B7" w:rsidRDefault="00B511B7" w:rsidP="00503357">
      <w:r>
        <w:t xml:space="preserve">A ferramenta auxiliara na decisão do anunciante mostrando </w:t>
      </w:r>
      <w:r w:rsidR="00CB0351">
        <w:t>estatísticas</w:t>
      </w:r>
      <w:r>
        <w:t>, tais como, numero de visualização e moda do horário de visitas</w:t>
      </w:r>
      <w:r w:rsidR="003D1714">
        <w:t xml:space="preserve"> em determinado vídeo ou categoria</w:t>
      </w:r>
      <w:r>
        <w:t>.</w:t>
      </w:r>
    </w:p>
    <w:p w:rsidR="00503357" w:rsidRPr="00503357" w:rsidRDefault="00BB512F" w:rsidP="00503357">
      <w:r>
        <w:t>A ferramenta utilizará d</w:t>
      </w:r>
      <w:r w:rsidR="00503357" w:rsidRPr="00503357">
        <w:t>ois processos</w:t>
      </w:r>
      <w:r>
        <w:t xml:space="preserve"> para coleta de informações e direcionamento de anúncios</w:t>
      </w:r>
      <w:r w:rsidR="00503357" w:rsidRPr="00503357">
        <w:t xml:space="preserve">: </w:t>
      </w:r>
      <w:r w:rsidR="000E1A44">
        <w:t>interesses de horários que o anunciante deseja mostrar seu anúncio</w:t>
      </w:r>
      <w:r w:rsidR="009C770F">
        <w:t>.</w:t>
      </w:r>
      <w:r w:rsidR="000E1A44">
        <w:t xml:space="preserve"> Interesses de categoria de vídeo que o anunciante deseja mostrar seu anúncio.</w:t>
      </w:r>
    </w:p>
    <w:p w:rsidR="00685AA7" w:rsidRPr="00CB6ED7" w:rsidRDefault="00DC0BB6">
      <w:pPr>
        <w:pStyle w:val="Ttulo1"/>
      </w:pPr>
      <w:bookmarkStart w:id="6" w:name="_Toc436203387"/>
      <w:bookmarkStart w:id="7" w:name="_Toc452813590"/>
      <w:bookmarkStart w:id="8" w:name="_Toc512930915"/>
      <w:bookmarkStart w:id="9" w:name="_Toc20715760"/>
      <w:bookmarkEnd w:id="5"/>
      <w:r>
        <w:t>Visão geral do Produto</w:t>
      </w:r>
      <w:bookmarkEnd w:id="6"/>
      <w:bookmarkEnd w:id="7"/>
      <w:bookmarkEnd w:id="8"/>
      <w:bookmarkEnd w:id="9"/>
    </w:p>
    <w:p w:rsidR="00685AA7" w:rsidRPr="00CB6ED7" w:rsidRDefault="00DC0BB6">
      <w:pPr>
        <w:pStyle w:val="Ttulo2"/>
      </w:pPr>
      <w:r>
        <w:t>Necessidades e Características</w:t>
      </w:r>
    </w:p>
    <w:p w:rsidR="00685AA7" w:rsidRPr="00374BD7" w:rsidRDefault="00685AA7" w:rsidP="00DB6D7A">
      <w:pPr>
        <w:pStyle w:val="InfoBlue"/>
      </w:pPr>
      <w:r w:rsidRPr="00374BD7">
        <w:t>[Avoid design. Keep feature descriptions at a general level. Focus on capabilities needed and why (not how)</w:t>
      </w:r>
      <w:r w:rsidRPr="00374BD7">
        <w:tab/>
        <w:t xml:space="preserve"> they should be implemented.</w:t>
      </w:r>
      <w:r w:rsidR="0052614A" w:rsidRPr="00374BD7">
        <w:t xml:space="preserve"> Capture the stakeholder priority and planned release for each feature.</w:t>
      </w:r>
      <w:r w:rsidRPr="00374BD7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276"/>
        <w:gridCol w:w="2693"/>
        <w:gridCol w:w="2268"/>
      </w:tblGrid>
      <w:tr w:rsidR="00685AA7" w:rsidRPr="00CB6ED7" w:rsidTr="00FF6678">
        <w:tc>
          <w:tcPr>
            <w:tcW w:w="3085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6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693" w:type="dxa"/>
          </w:tcPr>
          <w:p w:rsidR="00685AA7" w:rsidRPr="00CB6ED7" w:rsidRDefault="00CE529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2268" w:type="dxa"/>
          </w:tcPr>
          <w:p w:rsidR="00685AA7" w:rsidRPr="00CB6ED7" w:rsidRDefault="00FF6678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Versão Prevista</w:t>
            </w:r>
          </w:p>
        </w:tc>
      </w:tr>
      <w:tr w:rsidR="00685AA7" w:rsidRPr="00CB6ED7" w:rsidTr="00FF6678">
        <w:tc>
          <w:tcPr>
            <w:tcW w:w="3085" w:type="dxa"/>
          </w:tcPr>
          <w:p w:rsidR="00685AA7" w:rsidRPr="00CB6ED7" w:rsidRDefault="00CE0312" w:rsidP="00CE0312">
            <w:pPr>
              <w:pStyle w:val="Corpodetexto"/>
              <w:ind w:left="0"/>
            </w:pPr>
            <w:r>
              <w:t>Exibição de anúncios</w:t>
            </w:r>
            <w:r w:rsidR="004E5284">
              <w:t xml:space="preserve"> direcionados</w:t>
            </w:r>
          </w:p>
        </w:tc>
        <w:tc>
          <w:tcPr>
            <w:tcW w:w="1276" w:type="dxa"/>
          </w:tcPr>
          <w:p w:rsidR="00685AA7" w:rsidRPr="00CB6ED7" w:rsidRDefault="004E5284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693" w:type="dxa"/>
          </w:tcPr>
          <w:p w:rsidR="00685AA7" w:rsidRPr="00CB6ED7" w:rsidRDefault="002F33E1">
            <w:pPr>
              <w:pStyle w:val="Corpodetexto"/>
              <w:ind w:left="0"/>
            </w:pPr>
            <w:r>
              <w:t>Exibição do anuncio</w:t>
            </w:r>
          </w:p>
        </w:tc>
        <w:tc>
          <w:tcPr>
            <w:tcW w:w="2268" w:type="dxa"/>
          </w:tcPr>
          <w:p w:rsidR="00685AA7" w:rsidRPr="00CB6ED7" w:rsidRDefault="002F33E1">
            <w:pPr>
              <w:pStyle w:val="Corpodetexto"/>
              <w:ind w:left="0"/>
            </w:pPr>
            <w:r>
              <w:t>1.0 Demo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D242EE">
            <w:pPr>
              <w:pStyle w:val="Corpodetexto"/>
              <w:ind w:left="0"/>
            </w:pPr>
            <w:r>
              <w:t>Cadastro de Usuário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4E5284">
            <w:pPr>
              <w:pStyle w:val="Corpodetexto"/>
              <w:ind w:left="0"/>
            </w:pPr>
            <w:r>
              <w:t>Formulário de usuário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D242EE">
            <w:pPr>
              <w:pStyle w:val="Corpodetexto"/>
              <w:ind w:left="0"/>
            </w:pPr>
            <w:r>
              <w:t>Cadastro de canais favoritos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4E5284">
            <w:pPr>
              <w:pStyle w:val="Corpodetexto"/>
              <w:ind w:left="0"/>
            </w:pPr>
            <w:r>
              <w:t>Formulário de canais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AE6987" w:rsidRPr="00CB6ED7" w:rsidTr="00FF6678">
        <w:tc>
          <w:tcPr>
            <w:tcW w:w="3085" w:type="dxa"/>
          </w:tcPr>
          <w:p w:rsidR="00AE6987" w:rsidRDefault="00D242EE">
            <w:pPr>
              <w:pStyle w:val="Corpodetexto"/>
              <w:ind w:left="0"/>
            </w:pPr>
            <w:r>
              <w:t>Consulta de histórico de canais visitados.</w:t>
            </w:r>
          </w:p>
        </w:tc>
        <w:tc>
          <w:tcPr>
            <w:tcW w:w="1276" w:type="dxa"/>
          </w:tcPr>
          <w:p w:rsidR="00AE6987" w:rsidRPr="00CB6ED7" w:rsidRDefault="00D242EE">
            <w:pPr>
              <w:pStyle w:val="Corpodetexto"/>
              <w:ind w:left="0"/>
            </w:pPr>
            <w:r>
              <w:t>ND</w:t>
            </w:r>
          </w:p>
        </w:tc>
        <w:tc>
          <w:tcPr>
            <w:tcW w:w="2693" w:type="dxa"/>
          </w:tcPr>
          <w:p w:rsidR="00AE6987" w:rsidRPr="00CB6ED7" w:rsidRDefault="004E5284">
            <w:pPr>
              <w:pStyle w:val="Corpodetexto"/>
              <w:ind w:left="0"/>
            </w:pPr>
            <w:r>
              <w:t>Relatório de histórico</w:t>
            </w:r>
          </w:p>
        </w:tc>
        <w:tc>
          <w:tcPr>
            <w:tcW w:w="2268" w:type="dxa"/>
          </w:tcPr>
          <w:p w:rsidR="00AE6987" w:rsidRPr="00CB6ED7" w:rsidRDefault="002F33E1">
            <w:pPr>
              <w:pStyle w:val="Corpodetexto"/>
              <w:ind w:left="0"/>
            </w:pPr>
            <w:r>
              <w:t>2.0</w:t>
            </w:r>
          </w:p>
        </w:tc>
      </w:tr>
      <w:tr w:rsidR="0048757D" w:rsidRPr="00CB6ED7" w:rsidTr="00FF6678">
        <w:tc>
          <w:tcPr>
            <w:tcW w:w="3085" w:type="dxa"/>
          </w:tcPr>
          <w:p w:rsidR="0048757D" w:rsidRDefault="0048757D">
            <w:pPr>
              <w:pStyle w:val="Corpodetexto"/>
              <w:ind w:left="0"/>
            </w:pPr>
          </w:p>
        </w:tc>
        <w:tc>
          <w:tcPr>
            <w:tcW w:w="1276" w:type="dxa"/>
          </w:tcPr>
          <w:p w:rsidR="0048757D" w:rsidRDefault="0048757D">
            <w:pPr>
              <w:pStyle w:val="Corpodetexto"/>
              <w:ind w:left="0"/>
            </w:pPr>
          </w:p>
        </w:tc>
        <w:tc>
          <w:tcPr>
            <w:tcW w:w="2693" w:type="dxa"/>
          </w:tcPr>
          <w:p w:rsidR="0048757D" w:rsidRDefault="0048757D">
            <w:pPr>
              <w:pStyle w:val="Corpodetexto"/>
              <w:ind w:left="0"/>
            </w:pPr>
          </w:p>
        </w:tc>
        <w:tc>
          <w:tcPr>
            <w:tcW w:w="2268" w:type="dxa"/>
          </w:tcPr>
          <w:p w:rsidR="0048757D" w:rsidRDefault="0048757D">
            <w:pPr>
              <w:pStyle w:val="Corpodetexto"/>
              <w:ind w:left="0"/>
            </w:pPr>
          </w:p>
        </w:tc>
      </w:tr>
    </w:tbl>
    <w:p w:rsidR="00685AA7" w:rsidRPr="00CB6ED7" w:rsidRDefault="00685AA7">
      <w:pPr>
        <w:pStyle w:val="Corpodetexto"/>
      </w:pPr>
    </w:p>
    <w:p w:rsidR="00685AA7" w:rsidRPr="00CB6ED7" w:rsidRDefault="00DC0BB6">
      <w:pPr>
        <w:pStyle w:val="Ttulo1"/>
      </w:pPr>
      <w:bookmarkStart w:id="10" w:name="_Toc436203408"/>
      <w:bookmarkStart w:id="11" w:name="_Toc452813602"/>
      <w:bookmarkStart w:id="12" w:name="_Toc512930919"/>
      <w:bookmarkStart w:id="13" w:name="_Toc20715765"/>
      <w:r>
        <w:t>Outros Requisitos do Produto</w:t>
      </w:r>
      <w:bookmarkEnd w:id="10"/>
      <w:bookmarkEnd w:id="11"/>
      <w:bookmarkEnd w:id="12"/>
      <w:bookmarkEnd w:id="13"/>
    </w:p>
    <w:p w:rsidR="00685AA7" w:rsidRPr="00374BD7" w:rsidRDefault="00685AA7" w:rsidP="00DB6D7A">
      <w:pPr>
        <w:pStyle w:val="InfoBlue"/>
      </w:pPr>
      <w:proofErr w:type="gramStart"/>
      <w:r w:rsidRPr="00374BD7">
        <w:t>[At a high level, list applicable standards, hardware, or platform requirements; performance requirements;</w:t>
      </w:r>
      <w:r w:rsidR="00AE6987" w:rsidRPr="00374BD7">
        <w:t xml:space="preserve"> and environmental requirements.</w:t>
      </w:r>
      <w:proofErr w:type="gramEnd"/>
    </w:p>
    <w:p w:rsidR="00685AA7" w:rsidRPr="00374BD7" w:rsidRDefault="00685AA7" w:rsidP="00DB6D7A">
      <w:pPr>
        <w:pStyle w:val="InfoBlue"/>
      </w:pPr>
      <w:r w:rsidRPr="00374BD7">
        <w:t>Define the quality ranges for performance, robustness, fault tolerance, usability, and similar characteristics that are not captured in the Feature Set.</w:t>
      </w:r>
    </w:p>
    <w:p w:rsidR="00685AA7" w:rsidRPr="00374BD7" w:rsidRDefault="00685AA7" w:rsidP="00DB6D7A">
      <w:pPr>
        <w:pStyle w:val="InfoBlue"/>
      </w:pPr>
      <w:bookmarkStart w:id="14" w:name="_Toc436203413"/>
      <w:bookmarkStart w:id="15" w:name="_Toc452813607"/>
      <w:r w:rsidRPr="00374BD7">
        <w:lastRenderedPageBreak/>
        <w:t xml:space="preserve">Note any design constraints, external constraints, </w:t>
      </w:r>
      <w:r w:rsidR="00816C1B" w:rsidRPr="00374BD7">
        <w:t xml:space="preserve">assumptions or other dependencies that, if changed, will alter the </w:t>
      </w:r>
      <w:r w:rsidR="00816C1B" w:rsidRPr="00374BD7">
        <w:rPr>
          <w:b/>
          <w:bCs/>
        </w:rPr>
        <w:t xml:space="preserve">Vision </w:t>
      </w:r>
      <w:r w:rsidR="00816C1B" w:rsidRPr="00374BD7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374BD7">
        <w:rPr>
          <w:b/>
          <w:bCs/>
        </w:rPr>
        <w:t>Vision</w:t>
      </w:r>
      <w:r w:rsidR="00816C1B" w:rsidRPr="00374BD7">
        <w:t xml:space="preserve"> document will need to change.</w:t>
      </w:r>
    </w:p>
    <w:p w:rsidR="00685AA7" w:rsidRPr="00374BD7" w:rsidRDefault="00685AA7" w:rsidP="00DB6D7A">
      <w:pPr>
        <w:pStyle w:val="InfoBlue"/>
      </w:pPr>
      <w:r w:rsidRPr="00374BD7">
        <w:t>Define any specific documentation requirements, including user manuals, online help, installation, labeling, and packaging requirements.</w:t>
      </w:r>
    </w:p>
    <w:p w:rsidR="00816C1B" w:rsidRPr="00374BD7" w:rsidRDefault="00685AA7" w:rsidP="00DB6D7A">
      <w:pPr>
        <w:pStyle w:val="InfoBlue"/>
      </w:pPr>
      <w:r w:rsidRPr="00374BD7">
        <w:t>Define the priority of these other product requirements. Include, if useful, attributes such as stability, benefit, effort, and risk.]</w:t>
      </w:r>
      <w:bookmarkEnd w:id="14"/>
      <w:bookmarkEnd w:id="1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77"/>
        <w:gridCol w:w="1276"/>
        <w:gridCol w:w="3969"/>
      </w:tblGrid>
      <w:tr w:rsidR="002B4085" w:rsidRPr="00CB6ED7" w:rsidTr="00AE6987">
        <w:tc>
          <w:tcPr>
            <w:tcW w:w="4077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Requisitos</w:t>
            </w:r>
          </w:p>
        </w:tc>
        <w:tc>
          <w:tcPr>
            <w:tcW w:w="1276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3969" w:type="dxa"/>
          </w:tcPr>
          <w:p w:rsidR="002B4085" w:rsidRPr="00CB6ED7" w:rsidRDefault="00FF6678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Versão Prevista</w:t>
            </w:r>
          </w:p>
        </w:tc>
      </w:tr>
      <w:tr w:rsidR="002B4085" w:rsidRPr="00CB6ED7" w:rsidTr="00AE6987">
        <w:tc>
          <w:tcPr>
            <w:tcW w:w="4077" w:type="dxa"/>
          </w:tcPr>
          <w:p w:rsidR="002B4085" w:rsidRPr="00CB6ED7" w:rsidRDefault="00AE6987" w:rsidP="00685AA7">
            <w:pPr>
              <w:pStyle w:val="Corpodetexto"/>
              <w:ind w:left="0"/>
            </w:pPr>
            <w:r>
              <w:t xml:space="preserve">Plataforma </w:t>
            </w:r>
            <w:r w:rsidR="008437DC">
              <w:t>Web (</w:t>
            </w:r>
            <w:r>
              <w:t>sem prefer</w:t>
            </w:r>
            <w:r w:rsidR="005E2005">
              <w:t>ê</w:t>
            </w:r>
            <w:r>
              <w:t>ncia de linguagem)</w:t>
            </w:r>
          </w:p>
        </w:tc>
        <w:tc>
          <w:tcPr>
            <w:tcW w:w="1276" w:type="dxa"/>
          </w:tcPr>
          <w:p w:rsidR="002B4085" w:rsidRPr="00CB6ED7" w:rsidRDefault="00AE6987" w:rsidP="00685AA7">
            <w:pPr>
              <w:pStyle w:val="Corpodetexto"/>
              <w:ind w:left="0"/>
            </w:pPr>
            <w:r>
              <w:t>NA</w:t>
            </w:r>
          </w:p>
        </w:tc>
        <w:tc>
          <w:tcPr>
            <w:tcW w:w="3969" w:type="dxa"/>
          </w:tcPr>
          <w:p w:rsidR="002B4085" w:rsidRPr="00CB6ED7" w:rsidRDefault="00AE6987" w:rsidP="00685AA7">
            <w:pPr>
              <w:pStyle w:val="Corpodetexto"/>
              <w:ind w:left="0"/>
            </w:pPr>
            <w:r>
              <w:t>NA</w:t>
            </w:r>
          </w:p>
        </w:tc>
      </w:tr>
      <w:tr w:rsidR="00CE0312" w:rsidRPr="00CB6ED7" w:rsidTr="00AE6987">
        <w:tc>
          <w:tcPr>
            <w:tcW w:w="4077" w:type="dxa"/>
          </w:tcPr>
          <w:p w:rsidR="00CE0312" w:rsidRDefault="00CE0312" w:rsidP="00D242EE">
            <w:pPr>
              <w:pStyle w:val="Corpodetexto"/>
              <w:ind w:left="0"/>
            </w:pPr>
            <w:r>
              <w:t>Direci</w:t>
            </w:r>
            <w:r w:rsidR="006C7D27">
              <w:t>onamento de Anúncios</w:t>
            </w:r>
            <w:r>
              <w:t>.</w:t>
            </w:r>
          </w:p>
        </w:tc>
        <w:tc>
          <w:tcPr>
            <w:tcW w:w="1276" w:type="dxa"/>
          </w:tcPr>
          <w:p w:rsidR="00CE0312" w:rsidRDefault="00CE0312" w:rsidP="00685AA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3969" w:type="dxa"/>
          </w:tcPr>
          <w:p w:rsidR="00CE0312" w:rsidRDefault="002F33E1" w:rsidP="00685AA7">
            <w:pPr>
              <w:pStyle w:val="Corpodetexto"/>
              <w:ind w:left="0"/>
            </w:pPr>
            <w:r>
              <w:t>2.0</w:t>
            </w:r>
          </w:p>
        </w:tc>
      </w:tr>
      <w:tr w:rsidR="00CE0312" w:rsidRPr="00CB6ED7" w:rsidTr="00AE6987">
        <w:tc>
          <w:tcPr>
            <w:tcW w:w="4077" w:type="dxa"/>
          </w:tcPr>
          <w:p w:rsidR="00CE0312" w:rsidRDefault="00CE0312" w:rsidP="00D242EE">
            <w:pPr>
              <w:pStyle w:val="Corpodetexto"/>
              <w:ind w:left="0"/>
            </w:pPr>
          </w:p>
        </w:tc>
        <w:tc>
          <w:tcPr>
            <w:tcW w:w="1276" w:type="dxa"/>
          </w:tcPr>
          <w:p w:rsidR="00CE0312" w:rsidRDefault="00CE0312" w:rsidP="00685AA7">
            <w:pPr>
              <w:pStyle w:val="Corpodetexto"/>
              <w:ind w:left="0"/>
            </w:pPr>
          </w:p>
        </w:tc>
        <w:tc>
          <w:tcPr>
            <w:tcW w:w="3969" w:type="dxa"/>
          </w:tcPr>
          <w:p w:rsidR="00CE0312" w:rsidRDefault="00CE0312" w:rsidP="00685AA7">
            <w:pPr>
              <w:pStyle w:val="Corpodetexto"/>
              <w:ind w:left="0"/>
            </w:pPr>
          </w:p>
        </w:tc>
      </w:tr>
    </w:tbl>
    <w:p w:rsidR="002B4085" w:rsidRPr="00CB6ED7" w:rsidRDefault="002B4085" w:rsidP="00816C1B">
      <w:pPr>
        <w:pStyle w:val="Corpodetexto"/>
        <w:ind w:left="0"/>
      </w:pPr>
    </w:p>
    <w:sectPr w:rsidR="002B4085" w:rsidRPr="00CB6ED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7BC" w:rsidRDefault="008337BC">
      <w:pPr>
        <w:spacing w:line="240" w:lineRule="auto"/>
      </w:pPr>
      <w:r>
        <w:separator/>
      </w:r>
    </w:p>
  </w:endnote>
  <w:endnote w:type="continuationSeparator" w:id="0">
    <w:p w:rsidR="008337BC" w:rsidRDefault="00833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3EA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F13EA9" w:rsidP="00BB512F">
          <w:pPr>
            <w:ind w:right="360"/>
          </w:pPr>
          <w:r>
            <w:t>Confiden</w:t>
          </w:r>
          <w:r w:rsidR="00BB512F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F13EA9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GS-Eco's Company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B0381">
            <w:rPr>
              <w:noProof/>
            </w:rPr>
            <w:t>2015</w:t>
          </w:r>
          <w:proofErr w:type="gramStart"/>
          <w:r>
            <w:fldChar w:fldCharType="end"/>
          </w:r>
          <w:proofErr w:type="gram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3EA9" w:rsidRDefault="00BD1EEB">
          <w:pPr>
            <w:jc w:val="right"/>
          </w:pPr>
          <w:r>
            <w:t>Pagina</w:t>
          </w:r>
          <w:r w:rsidR="00F13EA9">
            <w:t xml:space="preserve"> </w:t>
          </w:r>
          <w:r w:rsidR="00F13EA9">
            <w:rPr>
              <w:rStyle w:val="Nmerodepgina"/>
            </w:rPr>
            <w:fldChar w:fldCharType="begin"/>
          </w:r>
          <w:r w:rsidR="00F13EA9">
            <w:rPr>
              <w:rStyle w:val="Nmerodepgina"/>
            </w:rPr>
            <w:instrText xml:space="preserve"> PAGE </w:instrText>
          </w:r>
          <w:r w:rsidR="00F13EA9">
            <w:rPr>
              <w:rStyle w:val="Nmerodepgina"/>
            </w:rPr>
            <w:fldChar w:fldCharType="separate"/>
          </w:r>
          <w:r w:rsidR="006B0381">
            <w:rPr>
              <w:rStyle w:val="Nmerodepgina"/>
              <w:noProof/>
            </w:rPr>
            <w:t>1</w:t>
          </w:r>
          <w:r w:rsidR="00F13EA9">
            <w:rPr>
              <w:rStyle w:val="Nmerodepgina"/>
            </w:rPr>
            <w:fldChar w:fldCharType="end"/>
          </w:r>
        </w:p>
      </w:tc>
    </w:tr>
  </w:tbl>
  <w:p w:rsidR="00F13EA9" w:rsidRDefault="00F13EA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7BC" w:rsidRDefault="008337BC">
      <w:pPr>
        <w:spacing w:line="240" w:lineRule="auto"/>
      </w:pPr>
      <w:r>
        <w:separator/>
      </w:r>
    </w:p>
  </w:footnote>
  <w:footnote w:type="continuationSeparator" w:id="0">
    <w:p w:rsidR="008337BC" w:rsidRDefault="00833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3EA9" w:rsidRPr="00CB6ED7">
      <w:tc>
        <w:tcPr>
          <w:tcW w:w="6379" w:type="dxa"/>
        </w:tcPr>
        <w:p w:rsidR="00F13EA9" w:rsidRPr="00CB6ED7" w:rsidRDefault="00F13EA9">
          <w:r w:rsidRPr="00CB6ED7">
            <w:rPr>
              <w:b/>
            </w:rPr>
            <w:fldChar w:fldCharType="begin"/>
          </w:r>
          <w:r w:rsidRPr="00CB6ED7">
            <w:rPr>
              <w:b/>
            </w:rPr>
            <w:instrText xml:space="preserve"> SUBJECT  \* MERGEFORMAT </w:instrText>
          </w:r>
          <w:r w:rsidRPr="00CB6ED7">
            <w:rPr>
              <w:b/>
            </w:rPr>
            <w:fldChar w:fldCharType="separate"/>
          </w:r>
          <w:r w:rsidRPr="00DC0BB6">
            <w:t>Twitch</w:t>
          </w:r>
          <w:r w:rsidRPr="00CB6ED7">
            <w:rPr>
              <w:b/>
            </w:rPr>
            <w:fldChar w:fldCharType="end"/>
          </w:r>
        </w:p>
      </w:tc>
      <w:tc>
        <w:tcPr>
          <w:tcW w:w="3179" w:type="dxa"/>
        </w:tcPr>
        <w:p w:rsidR="00F13EA9" w:rsidRPr="00CB6ED7" w:rsidRDefault="00F13EA9">
          <w:pPr>
            <w:tabs>
              <w:tab w:val="left" w:pos="1135"/>
            </w:tabs>
            <w:spacing w:before="40"/>
            <w:ind w:right="68"/>
          </w:pPr>
          <w:r w:rsidRPr="00CB6ED7">
            <w:t xml:space="preserve"> </w:t>
          </w:r>
        </w:p>
      </w:tc>
    </w:tr>
    <w:tr w:rsidR="00F13EA9" w:rsidRPr="00CB6ED7">
      <w:tc>
        <w:tcPr>
          <w:tcW w:w="6379" w:type="dxa"/>
        </w:tcPr>
        <w:p w:rsidR="00F13EA9" w:rsidRPr="00CB6ED7" w:rsidRDefault="00951AC6">
          <w:fldSimple w:instr=" TITLE  \* MERGEFORMAT ">
            <w:r w:rsidR="00F13EA9" w:rsidRPr="00CB6ED7">
              <w:t>Visão</w:t>
            </w:r>
          </w:fldSimple>
        </w:p>
      </w:tc>
      <w:tc>
        <w:tcPr>
          <w:tcW w:w="3179" w:type="dxa"/>
        </w:tcPr>
        <w:p w:rsidR="00F13EA9" w:rsidRPr="00CB6ED7" w:rsidRDefault="00F13EA9" w:rsidP="00374BD7">
          <w:r w:rsidRPr="00CB6ED7">
            <w:t xml:space="preserve">  </w:t>
          </w:r>
          <w:proofErr w:type="gramStart"/>
          <w:r w:rsidRPr="00CB6ED7">
            <w:t>Dat</w:t>
          </w:r>
          <w:r>
            <w:t>a</w:t>
          </w:r>
          <w:r w:rsidRPr="00CB6ED7">
            <w:t>:</w:t>
          </w:r>
          <w:proofErr w:type="gramEnd"/>
          <w:r>
            <w:t>18/SET/2015</w:t>
          </w:r>
        </w:p>
      </w:tc>
    </w:tr>
  </w:tbl>
  <w:p w:rsidR="00F13EA9" w:rsidRPr="00CB6ED7" w:rsidRDefault="00F13EA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F0"/>
    <w:rsid w:val="00030675"/>
    <w:rsid w:val="00035B2F"/>
    <w:rsid w:val="000C4D33"/>
    <w:rsid w:val="000E1A44"/>
    <w:rsid w:val="00121179"/>
    <w:rsid w:val="00127D8A"/>
    <w:rsid w:val="00136BF0"/>
    <w:rsid w:val="0019590E"/>
    <w:rsid w:val="001E7463"/>
    <w:rsid w:val="001F2C44"/>
    <w:rsid w:val="002B0140"/>
    <w:rsid w:val="002B4085"/>
    <w:rsid w:val="002B4472"/>
    <w:rsid w:val="002D5197"/>
    <w:rsid w:val="002F33E1"/>
    <w:rsid w:val="002F7F2B"/>
    <w:rsid w:val="00374BD7"/>
    <w:rsid w:val="00375A4A"/>
    <w:rsid w:val="003D1714"/>
    <w:rsid w:val="00466661"/>
    <w:rsid w:val="0048757D"/>
    <w:rsid w:val="004A502E"/>
    <w:rsid w:val="004A64A3"/>
    <w:rsid w:val="004D7A14"/>
    <w:rsid w:val="004E5284"/>
    <w:rsid w:val="00503357"/>
    <w:rsid w:val="0052614A"/>
    <w:rsid w:val="00556AEB"/>
    <w:rsid w:val="005E2005"/>
    <w:rsid w:val="00685AA7"/>
    <w:rsid w:val="006B0381"/>
    <w:rsid w:val="006C7D27"/>
    <w:rsid w:val="00712C40"/>
    <w:rsid w:val="00751F62"/>
    <w:rsid w:val="007F0C56"/>
    <w:rsid w:val="00816C1B"/>
    <w:rsid w:val="008337BC"/>
    <w:rsid w:val="008437DC"/>
    <w:rsid w:val="00867C1E"/>
    <w:rsid w:val="008E43AD"/>
    <w:rsid w:val="00942501"/>
    <w:rsid w:val="00951AC6"/>
    <w:rsid w:val="009C770F"/>
    <w:rsid w:val="00A54868"/>
    <w:rsid w:val="00A66A4A"/>
    <w:rsid w:val="00AA51F5"/>
    <w:rsid w:val="00AC47A8"/>
    <w:rsid w:val="00AE4979"/>
    <w:rsid w:val="00AE6987"/>
    <w:rsid w:val="00B511B7"/>
    <w:rsid w:val="00BB512F"/>
    <w:rsid w:val="00BD1EEB"/>
    <w:rsid w:val="00BF5DC2"/>
    <w:rsid w:val="00C07479"/>
    <w:rsid w:val="00C1269D"/>
    <w:rsid w:val="00C62313"/>
    <w:rsid w:val="00CB0351"/>
    <w:rsid w:val="00CB6ED7"/>
    <w:rsid w:val="00CD3F5E"/>
    <w:rsid w:val="00CE0312"/>
    <w:rsid w:val="00CE5291"/>
    <w:rsid w:val="00D22732"/>
    <w:rsid w:val="00D242EE"/>
    <w:rsid w:val="00D66E39"/>
    <w:rsid w:val="00D90806"/>
    <w:rsid w:val="00DB6D7A"/>
    <w:rsid w:val="00DC0BB6"/>
    <w:rsid w:val="00DC0BCA"/>
    <w:rsid w:val="00E11AB8"/>
    <w:rsid w:val="00E23EC3"/>
    <w:rsid w:val="00E40549"/>
    <w:rsid w:val="00E4510E"/>
    <w:rsid w:val="00EA659D"/>
    <w:rsid w:val="00F13EA9"/>
    <w:rsid w:val="00FB0BF2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B2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B6ED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510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qFormat/>
    <w:rsid w:val="004A502E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D3F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3F5E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3F5E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3F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3F5E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B2F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CB6ED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510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qFormat/>
    <w:rsid w:val="004A502E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D3F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3F5E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3F5E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3F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3F5E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120345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5143-333B-4D67-B2F7-FB02307CE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441</TotalTime>
  <Pages>1</Pages>
  <Words>782</Words>
  <Characters>4226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Vision</vt:lpstr>
    </vt:vector>
  </TitlesOfParts>
  <Company>GS-Eco's Company</Company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Twitch</dc:subject>
  <dc:creator>GUILHERME SERAFINI ECO</dc:creator>
  <cp:lastModifiedBy>GUILHERME SERAFINI ECO</cp:lastModifiedBy>
  <cp:revision>30</cp:revision>
  <cp:lastPrinted>2001-03-15T17:26:00Z</cp:lastPrinted>
  <dcterms:created xsi:type="dcterms:W3CDTF">2015-08-21T12:26:00Z</dcterms:created>
  <dcterms:modified xsi:type="dcterms:W3CDTF">2015-12-04T11:37:00Z</dcterms:modified>
</cp:coreProperties>
</file>