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AD7" w:rsidRPr="003B1AD7" w:rsidRDefault="003B1AD7" w:rsidP="003B1AD7">
      <w:pPr>
        <w:pStyle w:val="Ttulo"/>
      </w:pPr>
      <w:r>
        <w:t>Twitch</w:t>
      </w:r>
      <w:bookmarkStart w:id="0" w:name="_GoBack"/>
      <w:bookmarkEnd w:id="0"/>
    </w:p>
    <w:p w:rsidR="007307E8" w:rsidRDefault="000B78E6">
      <w:pPr>
        <w:pStyle w:val="Ttulo"/>
      </w:pPr>
      <w:r>
        <w:t xml:space="preserve">System-Wide Requirements </w:t>
      </w:r>
      <w:r w:rsidR="00455F93">
        <w:t>Specification</w:t>
      </w:r>
    </w:p>
    <w:p w:rsidR="007307E8" w:rsidRPr="003B1AD7" w:rsidRDefault="007307E8" w:rsidP="003B1AD7">
      <w:pPr>
        <w:pStyle w:val="InfoBlue"/>
      </w:pPr>
      <w:r w:rsidRPr="003B1AD7">
        <w:t>Usage note: There is procedural guidance within this template that appears in a style named InfoBlue. This style has a hidden font attribute allowing you to toggle whether it is visible or hidden in this template. Use the Word menu Tools</w:t>
      </w:r>
      <w:r w:rsidRPr="003B1AD7">
        <w:sym w:font="Wingdings" w:char="F0E0"/>
      </w:r>
      <w:r w:rsidRPr="003B1AD7">
        <w:t>Options</w:t>
      </w:r>
      <w:r w:rsidRPr="003B1AD7">
        <w:sym w:font="Wingdings" w:char="F0E0"/>
      </w:r>
      <w:r w:rsidRPr="003B1AD7">
        <w:t>View</w:t>
      </w:r>
      <w:r w:rsidRPr="003B1AD7">
        <w:sym w:font="Wingdings" w:char="F0E0"/>
      </w:r>
      <w:r w:rsidRPr="003B1AD7">
        <w:t>Hidden Text checkbox to toggle this setting. A similar option exists for printing Tools</w:t>
      </w:r>
      <w:r w:rsidRPr="003B1AD7">
        <w:sym w:font="Wingdings" w:char="F0E0"/>
      </w:r>
      <w:r w:rsidRPr="003B1AD7">
        <w:t>Options</w:t>
      </w:r>
      <w:r w:rsidRPr="003B1AD7">
        <w:sym w:font="Wingdings" w:char="F0E0"/>
      </w:r>
      <w:r w:rsidRPr="003B1AD7">
        <w:t>Print.</w:t>
      </w:r>
    </w:p>
    <w:p w:rsidR="007307E8" w:rsidRDefault="007A0714">
      <w:pPr>
        <w:pStyle w:val="Ttulo1"/>
      </w:pPr>
      <w:bookmarkStart w:id="1" w:name="_Toc436203377"/>
      <w:bookmarkStart w:id="2" w:name="_Toc452813577"/>
      <w:r>
        <w:t>Introduction</w:t>
      </w:r>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3B1AD7">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3B1AD7">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3B1AD7">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3B1AD7">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3B1AD7">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3B1AD7">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3B1AD7">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B1AD7">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B1AD7">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3B1AD7" w:rsidRDefault="00394B81" w:rsidP="003B1AD7">
      <w:pPr>
        <w:pStyle w:val="InfoBlue"/>
      </w:pPr>
      <w:r w:rsidRPr="003B1AD7">
        <w:t>[</w:t>
      </w:r>
      <w:r w:rsidR="009A7FDE" w:rsidRPr="003B1AD7">
        <w:t>Capture r</w:t>
      </w:r>
      <w:r w:rsidRPr="003B1AD7">
        <w:t>equirements on major screen areas and how they should be grouped together</w:t>
      </w:r>
      <w:r w:rsidR="009A7FDE" w:rsidRPr="003B1AD7">
        <w:t>.</w:t>
      </w:r>
      <w:r w:rsidRPr="003B1AD7">
        <w:t>]</w:t>
      </w:r>
    </w:p>
    <w:p w:rsidR="00394B81" w:rsidRDefault="00394B81" w:rsidP="00394B81">
      <w:pPr>
        <w:pStyle w:val="Ttulo3"/>
      </w:pPr>
      <w:r>
        <w:t>Consistency</w:t>
      </w:r>
    </w:p>
    <w:p w:rsidR="00394B81" w:rsidRPr="003B1AD7" w:rsidRDefault="00394B81" w:rsidP="003B1AD7">
      <w:pPr>
        <w:pStyle w:val="InfoBlue"/>
      </w:pPr>
      <w:r w:rsidRPr="003B1AD7">
        <w:t xml:space="preserve">[Consistency in the user interface enables users to predict what will happen. This section states requirements on the use of mechanisms to be employed in the user interface. This applies both within the </w:t>
      </w:r>
      <w:r w:rsidR="009A7FDE" w:rsidRPr="003B1AD7">
        <w:t>system</w:t>
      </w:r>
      <w:r w:rsidRPr="003B1AD7">
        <w:t xml:space="preserve"> and with other systems and can be applied at different levels: navigation controls, screen areas sizes and shapes, placements for entering / presenting data, terminology</w:t>
      </w:r>
      <w:r w:rsidR="009A7FDE" w:rsidRPr="003B1AD7">
        <w:t>.</w:t>
      </w:r>
      <w:r w:rsidRPr="003B1AD7">
        <w:t>]</w:t>
      </w:r>
    </w:p>
    <w:p w:rsidR="00394B81" w:rsidRDefault="00394B81" w:rsidP="00394B81">
      <w:pPr>
        <w:pStyle w:val="Ttulo3"/>
      </w:pPr>
      <w:r>
        <w:t>User Personalization &amp; Customization Requirements</w:t>
      </w:r>
    </w:p>
    <w:p w:rsidR="00394B81" w:rsidRPr="0086378F" w:rsidRDefault="00394B81" w:rsidP="003B1AD7">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B1AD7">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B1AD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B1AD7">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3B1AD7">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3B1AD7">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3B1AD7">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3B1AD7">
      <w:pPr>
        <w:pStyle w:val="InfoBlue"/>
      </w:pPr>
      <w:r>
        <w:t xml:space="preserve">[The description defines the rule. It can be made in natural language typically following a decision table or a pattern like:  if [condition-list] then [action-list], example: </w:t>
      </w:r>
    </w:p>
    <w:p w:rsidR="008645FB" w:rsidRDefault="008645FB" w:rsidP="003B1AD7">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B1AD7">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3B1AD7">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3B1AD7">
      <w:pPr>
        <w:pStyle w:val="InfoBlue"/>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3B1AD7">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3B1AD7">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344" w:rsidRDefault="00DA4344">
      <w:r>
        <w:separator/>
      </w:r>
    </w:p>
  </w:endnote>
  <w:endnote w:type="continuationSeparator" w:id="0">
    <w:p w:rsidR="00DA4344" w:rsidRDefault="00DA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8358DC">
              <w:t>&lt;Company Name&gt;</w:t>
            </w:r>
          </w:fldSimple>
          <w:r>
            <w:t xml:space="preserve">, </w:t>
          </w:r>
          <w:r>
            <w:fldChar w:fldCharType="begin"/>
          </w:r>
          <w:r>
            <w:instrText xml:space="preserve"> DATE \@ "yyyy" </w:instrText>
          </w:r>
          <w:r>
            <w:fldChar w:fldCharType="separate"/>
          </w:r>
          <w:r w:rsidR="003B1AD7">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B1AD7">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344" w:rsidRDefault="00DA4344">
      <w:r>
        <w:separator/>
      </w:r>
    </w:p>
  </w:footnote>
  <w:footnote w:type="continuationSeparator" w:id="0">
    <w:p w:rsidR="00DA4344" w:rsidRDefault="00DA4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1AD7">
      <w:tc>
        <w:tcPr>
          <w:tcW w:w="6379" w:type="dxa"/>
        </w:tcPr>
        <w:p w:rsidR="003B1AD7" w:rsidRPr="00CB6ED7" w:rsidRDefault="003B1AD7" w:rsidP="0024586A">
          <w:r w:rsidRPr="00CB6ED7">
            <w:rPr>
              <w:b/>
            </w:rPr>
            <w:fldChar w:fldCharType="begin"/>
          </w:r>
          <w:r w:rsidRPr="00CB6ED7">
            <w:rPr>
              <w:b/>
            </w:rPr>
            <w:instrText xml:space="preserve"> SUBJECT  \* MERGEFORMAT </w:instrText>
          </w:r>
          <w:r w:rsidRPr="00CB6ED7">
            <w:rPr>
              <w:b/>
            </w:rPr>
            <w:fldChar w:fldCharType="separate"/>
          </w:r>
          <w:r w:rsidRPr="00DC0BB6">
            <w:t>Twitch</w:t>
          </w:r>
          <w:r w:rsidRPr="00CB6ED7">
            <w:rPr>
              <w:b/>
            </w:rPr>
            <w:fldChar w:fldCharType="end"/>
          </w:r>
        </w:p>
      </w:tc>
      <w:tc>
        <w:tcPr>
          <w:tcW w:w="3179" w:type="dxa"/>
        </w:tcPr>
        <w:p w:rsidR="003B1AD7" w:rsidRPr="00CB6ED7" w:rsidRDefault="003B1AD7" w:rsidP="0024586A">
          <w:pPr>
            <w:tabs>
              <w:tab w:val="left" w:pos="1135"/>
            </w:tabs>
            <w:spacing w:before="40"/>
            <w:ind w:right="68"/>
          </w:pPr>
          <w:r w:rsidRPr="00CB6ED7">
            <w:t xml:space="preserve"> </w:t>
          </w:r>
        </w:p>
      </w:tc>
    </w:tr>
    <w:tr w:rsidR="003B1AD7">
      <w:tc>
        <w:tcPr>
          <w:tcW w:w="6379" w:type="dxa"/>
        </w:tcPr>
        <w:p w:rsidR="003B1AD7" w:rsidRPr="003B1AD7" w:rsidRDefault="003B1AD7" w:rsidP="0024586A">
          <w:pPr>
            <w:rPr>
              <w:lang w:val="pt-BR"/>
            </w:rPr>
          </w:pPr>
          <w:r w:rsidRPr="003B1AD7">
            <w:rPr>
              <w:lang w:val="pt-BR"/>
            </w:rPr>
            <w:t xml:space="preserve">Detalhar </w:t>
          </w:r>
          <w:proofErr w:type="spellStart"/>
          <w:r w:rsidRPr="003B1AD7">
            <w:rPr>
              <w:lang w:val="pt-BR"/>
            </w:rPr>
            <w:t>Cenario</w:t>
          </w:r>
          <w:proofErr w:type="spellEnd"/>
          <w:r w:rsidRPr="003B1AD7">
            <w:rPr>
              <w:lang w:val="pt-BR"/>
            </w:rPr>
            <w:t xml:space="preserve"> de Caso de Uso</w:t>
          </w:r>
        </w:p>
      </w:tc>
      <w:tc>
        <w:tcPr>
          <w:tcW w:w="3179" w:type="dxa"/>
        </w:tcPr>
        <w:p w:rsidR="003B1AD7" w:rsidRPr="00CB6ED7" w:rsidRDefault="003B1AD7" w:rsidP="003B1AD7">
          <w:r w:rsidRPr="003B1AD7">
            <w:rPr>
              <w:lang w:val="pt-BR"/>
            </w:rPr>
            <w:t xml:space="preserve">  </w:t>
          </w:r>
          <w:r w:rsidRPr="00CB6ED7">
            <w:t>Dat</w:t>
          </w:r>
          <w:r>
            <w:t>a</w:t>
          </w:r>
          <w:r w:rsidRPr="00CB6ED7">
            <w:t>:</w:t>
          </w:r>
          <w:r>
            <w:t>02</w:t>
          </w:r>
          <w:r>
            <w:t>/</w:t>
          </w:r>
          <w:r>
            <w:t>OUT</w:t>
          </w:r>
          <w:r>
            <w:t>/2015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05pt;height:27.75pt" o:bullet="t">
        <v:imagedata r:id="rId1" o:title="clip_image001"/>
      </v:shape>
    </w:pict>
  </w:numPicBullet>
  <w:numPicBullet w:numPicBulletId="1">
    <w:pict>
      <v:shape id="_x0000_i1043"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DC"/>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B1AD7"/>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6BE5"/>
    <w:rsid w:val="005722B4"/>
    <w:rsid w:val="00575B3C"/>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58DC"/>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93D1E"/>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4344"/>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qFormat/>
    <w:rsid w:val="003B1AD7"/>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3B1AD7"/>
    <w:rPr>
      <w:rFonts w:ascii="Times" w:hAnsi="Times"/>
      <w:i/>
      <w:color w:val="0000FF"/>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qFormat/>
    <w:rsid w:val="003B1AD7"/>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3B1AD7"/>
    <w:rPr>
      <w:rFonts w:ascii="Times" w:hAnsi="Times"/>
      <w:i/>
      <w:color w:val="0000FF"/>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120345\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6</TotalTime>
  <Pages>3</Pages>
  <Words>1086</Words>
  <Characters>5867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GUILHERME SERAFINI ECO</dc:creator>
  <cp:lastModifiedBy>GUILHERME SERAFINI ECO</cp:lastModifiedBy>
  <cp:revision>3</cp:revision>
  <cp:lastPrinted>2001-03-15T17:26:00Z</cp:lastPrinted>
  <dcterms:created xsi:type="dcterms:W3CDTF">2015-08-21T13:31:00Z</dcterms:created>
  <dcterms:modified xsi:type="dcterms:W3CDTF">2015-10-02T11:51:00Z</dcterms:modified>
</cp:coreProperties>
</file>